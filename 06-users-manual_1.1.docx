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9449" w14:textId="1458B05A" w:rsidR="000D561C" w:rsidRPr="00431707" w:rsidRDefault="00260A05">
      <w:pPr>
        <w:pStyle w:val="Project"/>
      </w:pPr>
      <w:r>
        <w:t>Arithmetic Expression Evaluator in C++</w:t>
      </w:r>
    </w:p>
    <w:p w14:paraId="2B9F8166" w14:textId="77777777" w:rsidR="000D561C" w:rsidRPr="00431707" w:rsidRDefault="000D561C">
      <w:pPr>
        <w:pStyle w:val="BodyText1"/>
        <w:spacing w:after="0"/>
        <w:rPr>
          <w:lang w:val="en-US"/>
        </w:rPr>
      </w:pPr>
    </w:p>
    <w:p w14:paraId="2133E778" w14:textId="2EF47AB3" w:rsidR="000D561C" w:rsidRPr="00431707" w:rsidRDefault="00605B74">
      <w:pPr>
        <w:pStyle w:val="Title"/>
        <w:jc w:val="right"/>
      </w:pPr>
      <w:r>
        <w:t>User’s Manual</w:t>
      </w:r>
    </w:p>
    <w:p w14:paraId="5F43B006" w14:textId="77777777" w:rsidR="000D561C" w:rsidRPr="00431707" w:rsidRDefault="000D561C"/>
    <w:p w14:paraId="42C4B052" w14:textId="36F78097" w:rsidR="000D561C" w:rsidRPr="00431707" w:rsidRDefault="000D561C">
      <w:pPr>
        <w:pStyle w:val="Title"/>
        <w:jc w:val="right"/>
        <w:rPr>
          <w:sz w:val="28"/>
        </w:rPr>
      </w:pPr>
      <w:r w:rsidRPr="00431707">
        <w:rPr>
          <w:sz w:val="28"/>
        </w:rPr>
        <w:t>Version 1.</w:t>
      </w:r>
      <w:r w:rsidR="00260A05">
        <w:rPr>
          <w:sz w:val="28"/>
        </w:rPr>
        <w:t>1</w:t>
      </w:r>
    </w:p>
    <w:p w14:paraId="0EAD00F9" w14:textId="77777777" w:rsidR="000D561C" w:rsidRPr="00431707" w:rsidRDefault="000D561C">
      <w:pPr>
        <w:pStyle w:val="Title"/>
        <w:rPr>
          <w:sz w:val="28"/>
        </w:rPr>
      </w:pPr>
    </w:p>
    <w:p w14:paraId="1E0B195D" w14:textId="77777777" w:rsidR="000D561C" w:rsidRPr="00431707" w:rsidRDefault="000D561C">
      <w:pPr>
        <w:jc w:val="right"/>
      </w:pPr>
    </w:p>
    <w:p w14:paraId="28B5A143" w14:textId="77777777" w:rsidR="000D561C" w:rsidRPr="00431707" w:rsidRDefault="000D561C">
      <w:pPr>
        <w:pStyle w:val="InfoBlue"/>
        <w:sectPr w:rsidR="000D561C" w:rsidRPr="00431707">
          <w:headerReference w:type="default" r:id="rId7"/>
          <w:footerReference w:type="even" r:id="rId8"/>
          <w:pgSz w:w="12240" w:h="15840" w:code="1"/>
          <w:pgMar w:top="1440" w:right="1440" w:bottom="1440" w:left="1440" w:header="720" w:footer="720" w:gutter="0"/>
          <w:cols w:space="720"/>
          <w:vAlign w:val="center"/>
        </w:sectPr>
      </w:pPr>
    </w:p>
    <w:p w14:paraId="5AF8495A" w14:textId="77777777" w:rsidR="000D561C" w:rsidRPr="00431707" w:rsidRDefault="000D561C">
      <w:pPr>
        <w:pStyle w:val="Title"/>
      </w:pPr>
      <w:r w:rsidRPr="00431707">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D561C" w:rsidRPr="00431707" w14:paraId="4C5B10A4" w14:textId="77777777">
        <w:tc>
          <w:tcPr>
            <w:tcW w:w="2304" w:type="dxa"/>
          </w:tcPr>
          <w:p w14:paraId="0222DC83" w14:textId="77777777" w:rsidR="000D561C" w:rsidRPr="00431707" w:rsidRDefault="000D561C">
            <w:pPr>
              <w:pStyle w:val="Tabletext"/>
              <w:jc w:val="center"/>
              <w:rPr>
                <w:b/>
              </w:rPr>
            </w:pPr>
            <w:r w:rsidRPr="00431707">
              <w:rPr>
                <w:b/>
              </w:rPr>
              <w:t>Date</w:t>
            </w:r>
          </w:p>
        </w:tc>
        <w:tc>
          <w:tcPr>
            <w:tcW w:w="1152" w:type="dxa"/>
          </w:tcPr>
          <w:p w14:paraId="0E7246C3" w14:textId="77777777" w:rsidR="000D561C" w:rsidRPr="00431707" w:rsidRDefault="000D561C">
            <w:pPr>
              <w:pStyle w:val="Tabletext"/>
              <w:jc w:val="center"/>
              <w:rPr>
                <w:b/>
              </w:rPr>
            </w:pPr>
            <w:r w:rsidRPr="00431707">
              <w:rPr>
                <w:b/>
              </w:rPr>
              <w:t>Version</w:t>
            </w:r>
          </w:p>
        </w:tc>
        <w:tc>
          <w:tcPr>
            <w:tcW w:w="3744" w:type="dxa"/>
          </w:tcPr>
          <w:p w14:paraId="51117105" w14:textId="77777777" w:rsidR="000D561C" w:rsidRPr="00431707" w:rsidRDefault="000D561C">
            <w:pPr>
              <w:pStyle w:val="Tabletext"/>
              <w:jc w:val="center"/>
              <w:rPr>
                <w:b/>
              </w:rPr>
            </w:pPr>
            <w:r w:rsidRPr="00431707">
              <w:rPr>
                <w:b/>
              </w:rPr>
              <w:t>Description</w:t>
            </w:r>
          </w:p>
        </w:tc>
        <w:tc>
          <w:tcPr>
            <w:tcW w:w="2304" w:type="dxa"/>
          </w:tcPr>
          <w:p w14:paraId="2529B6EB" w14:textId="77777777" w:rsidR="000D561C" w:rsidRPr="00431707" w:rsidRDefault="000D561C">
            <w:pPr>
              <w:pStyle w:val="Tabletext"/>
              <w:jc w:val="center"/>
              <w:rPr>
                <w:b/>
              </w:rPr>
            </w:pPr>
            <w:r w:rsidRPr="00431707">
              <w:rPr>
                <w:b/>
              </w:rPr>
              <w:t>Author</w:t>
            </w:r>
          </w:p>
        </w:tc>
      </w:tr>
      <w:tr w:rsidR="000D561C" w:rsidRPr="00431707" w14:paraId="6E2BB02B" w14:textId="77777777">
        <w:tc>
          <w:tcPr>
            <w:tcW w:w="2304" w:type="dxa"/>
          </w:tcPr>
          <w:p w14:paraId="5C9A310D" w14:textId="35F30B8F" w:rsidR="000D561C" w:rsidRPr="00431707" w:rsidRDefault="00260A05">
            <w:pPr>
              <w:pStyle w:val="Tabletext"/>
            </w:pPr>
            <w:r>
              <w:t>01</w:t>
            </w:r>
            <w:r w:rsidR="000D561C" w:rsidRPr="00431707">
              <w:t>/</w:t>
            </w:r>
            <w:r>
              <w:t>12</w:t>
            </w:r>
            <w:r w:rsidR="000D561C" w:rsidRPr="00431707">
              <w:t>/</w:t>
            </w:r>
            <w:r>
              <w:t>2023</w:t>
            </w:r>
          </w:p>
        </w:tc>
        <w:tc>
          <w:tcPr>
            <w:tcW w:w="1152" w:type="dxa"/>
          </w:tcPr>
          <w:p w14:paraId="2258B8E2" w14:textId="3A063BA9" w:rsidR="000D561C" w:rsidRPr="00431707" w:rsidRDefault="00260A05">
            <w:pPr>
              <w:pStyle w:val="Tabletext"/>
            </w:pPr>
            <w:r>
              <w:t>1.0</w:t>
            </w:r>
          </w:p>
        </w:tc>
        <w:tc>
          <w:tcPr>
            <w:tcW w:w="3744" w:type="dxa"/>
          </w:tcPr>
          <w:p w14:paraId="40B984ED" w14:textId="7113E92D" w:rsidR="000D561C" w:rsidRPr="00431707" w:rsidRDefault="00260A05">
            <w:pPr>
              <w:pStyle w:val="Tabletext"/>
            </w:pPr>
            <w:r>
              <w:t xml:space="preserve">Filled in various empty </w:t>
            </w:r>
            <w:r w:rsidR="00D407E6">
              <w:t>areas</w:t>
            </w:r>
            <w:r>
              <w:t xml:space="preserve"> with information.</w:t>
            </w:r>
          </w:p>
        </w:tc>
        <w:tc>
          <w:tcPr>
            <w:tcW w:w="2304" w:type="dxa"/>
          </w:tcPr>
          <w:p w14:paraId="282D553C" w14:textId="2C04771A" w:rsidR="000D561C" w:rsidRPr="00431707" w:rsidRDefault="00260A05">
            <w:pPr>
              <w:pStyle w:val="Tabletext"/>
            </w:pPr>
            <w:r>
              <w:t>Manu R.</w:t>
            </w:r>
          </w:p>
        </w:tc>
      </w:tr>
      <w:tr w:rsidR="000D561C" w:rsidRPr="00431707" w14:paraId="67605FAF" w14:textId="77777777">
        <w:tc>
          <w:tcPr>
            <w:tcW w:w="2304" w:type="dxa"/>
          </w:tcPr>
          <w:p w14:paraId="1D124581" w14:textId="014C0FB3" w:rsidR="000D561C" w:rsidRPr="00431707" w:rsidRDefault="00260A05">
            <w:pPr>
              <w:pStyle w:val="Tabletext"/>
            </w:pPr>
            <w:r>
              <w:t>03/13/2023</w:t>
            </w:r>
          </w:p>
        </w:tc>
        <w:tc>
          <w:tcPr>
            <w:tcW w:w="1152" w:type="dxa"/>
          </w:tcPr>
          <w:p w14:paraId="61011E48" w14:textId="52A72197" w:rsidR="000D561C" w:rsidRPr="00431707" w:rsidRDefault="00260A05">
            <w:pPr>
              <w:pStyle w:val="Tabletext"/>
            </w:pPr>
            <w:r>
              <w:t>1.</w:t>
            </w:r>
            <w:r w:rsidR="00763A6E">
              <w:t>1</w:t>
            </w:r>
          </w:p>
        </w:tc>
        <w:tc>
          <w:tcPr>
            <w:tcW w:w="3744" w:type="dxa"/>
          </w:tcPr>
          <w:p w14:paraId="02F3A7BF" w14:textId="2C99982C" w:rsidR="000D561C" w:rsidRPr="00431707" w:rsidRDefault="00260A05">
            <w:pPr>
              <w:pStyle w:val="Tabletext"/>
            </w:pPr>
            <w:r>
              <w:t>Quality check</w:t>
            </w:r>
            <w:r w:rsidR="004032E0">
              <w:t>, revisions,</w:t>
            </w:r>
            <w:r>
              <w:t xml:space="preserve"> and final touches.</w:t>
            </w:r>
          </w:p>
        </w:tc>
        <w:tc>
          <w:tcPr>
            <w:tcW w:w="2304" w:type="dxa"/>
          </w:tcPr>
          <w:p w14:paraId="5876F9F7" w14:textId="0D94E140" w:rsidR="000D561C" w:rsidRPr="00431707" w:rsidRDefault="00260A05">
            <w:pPr>
              <w:pStyle w:val="Tabletext"/>
            </w:pPr>
            <w:r>
              <w:t>Jordan B.</w:t>
            </w:r>
          </w:p>
        </w:tc>
      </w:tr>
    </w:tbl>
    <w:p w14:paraId="74FAA867" w14:textId="77777777" w:rsidR="000D561C" w:rsidRPr="00431707" w:rsidRDefault="000D561C"/>
    <w:p w14:paraId="4F1B5F58" w14:textId="77777777" w:rsidR="000D561C" w:rsidRPr="00431707" w:rsidRDefault="000D561C">
      <w:pPr>
        <w:pStyle w:val="Title"/>
      </w:pPr>
      <w:r w:rsidRPr="00431707">
        <w:br w:type="page"/>
      </w:r>
      <w:r w:rsidRPr="00431707">
        <w:lastRenderedPageBreak/>
        <w:t>Table of Contents</w:t>
      </w:r>
    </w:p>
    <w:p w14:paraId="68258A68" w14:textId="77777777" w:rsidR="000D561C" w:rsidRPr="00431707" w:rsidRDefault="000D561C"/>
    <w:p w14:paraId="033BB703" w14:textId="77777777" w:rsidR="000D561C" w:rsidRPr="00431707" w:rsidRDefault="000D561C">
      <w:pPr>
        <w:pStyle w:val="TOC1"/>
        <w:tabs>
          <w:tab w:val="left" w:pos="432"/>
        </w:tabs>
        <w:rPr>
          <w:sz w:val="24"/>
          <w:szCs w:val="24"/>
        </w:rPr>
      </w:pPr>
      <w:r w:rsidRPr="00431707">
        <w:fldChar w:fldCharType="begin"/>
      </w:r>
      <w:r w:rsidRPr="00431707">
        <w:instrText xml:space="preserve"> TOC \o "1-3" </w:instrText>
      </w:r>
      <w:r w:rsidRPr="00431707">
        <w:fldChar w:fldCharType="separate"/>
      </w:r>
      <w:r w:rsidRPr="00431707">
        <w:rPr>
          <w:szCs w:val="24"/>
        </w:rPr>
        <w:t>1.</w:t>
      </w:r>
      <w:r w:rsidRPr="00431707">
        <w:rPr>
          <w:sz w:val="24"/>
          <w:szCs w:val="24"/>
        </w:rPr>
        <w:tab/>
      </w:r>
      <w:r w:rsidRPr="00431707">
        <w:rPr>
          <w:szCs w:val="24"/>
        </w:rPr>
        <w:t>Purpose</w:t>
      </w:r>
      <w:r w:rsidRPr="00431707">
        <w:tab/>
      </w:r>
      <w:r w:rsidRPr="00431707">
        <w:fldChar w:fldCharType="begin"/>
      </w:r>
      <w:r w:rsidRPr="00431707">
        <w:instrText xml:space="preserve"> PAGEREF _Toc5431510 \h </w:instrText>
      </w:r>
      <w:r w:rsidRPr="00431707">
        <w:fldChar w:fldCharType="separate"/>
      </w:r>
      <w:r w:rsidR="00431707">
        <w:rPr>
          <w:noProof/>
        </w:rPr>
        <w:t>4</w:t>
      </w:r>
      <w:r w:rsidRPr="00431707">
        <w:fldChar w:fldCharType="end"/>
      </w:r>
    </w:p>
    <w:p w14:paraId="24E8B1E7" w14:textId="2FEC46C5" w:rsidR="000D561C" w:rsidRPr="00431707" w:rsidRDefault="000D561C">
      <w:pPr>
        <w:pStyle w:val="TOC1"/>
        <w:tabs>
          <w:tab w:val="left" w:pos="432"/>
        </w:tabs>
        <w:rPr>
          <w:sz w:val="24"/>
          <w:szCs w:val="24"/>
        </w:rPr>
      </w:pPr>
      <w:r w:rsidRPr="00431707">
        <w:rPr>
          <w:szCs w:val="24"/>
        </w:rPr>
        <w:t>2.</w:t>
      </w:r>
      <w:r w:rsidRPr="00431707">
        <w:rPr>
          <w:sz w:val="24"/>
          <w:szCs w:val="24"/>
        </w:rPr>
        <w:tab/>
      </w:r>
      <w:r w:rsidR="00605B74">
        <w:rPr>
          <w:szCs w:val="24"/>
        </w:rPr>
        <w:t>Introduction</w:t>
      </w:r>
      <w:r w:rsidRPr="00431707">
        <w:tab/>
      </w:r>
      <w:r w:rsidRPr="00431707">
        <w:fldChar w:fldCharType="begin"/>
      </w:r>
      <w:r w:rsidRPr="00431707">
        <w:instrText xml:space="preserve"> PAGEREF _Toc5431511 \h </w:instrText>
      </w:r>
      <w:r w:rsidRPr="00431707">
        <w:fldChar w:fldCharType="separate"/>
      </w:r>
      <w:r w:rsidR="00431707">
        <w:rPr>
          <w:noProof/>
        </w:rPr>
        <w:t>4</w:t>
      </w:r>
      <w:r w:rsidRPr="00431707">
        <w:fldChar w:fldCharType="end"/>
      </w:r>
    </w:p>
    <w:p w14:paraId="0DFDAD29" w14:textId="560B91BA" w:rsidR="000D561C" w:rsidRPr="00431707" w:rsidRDefault="000D561C">
      <w:pPr>
        <w:pStyle w:val="TOC1"/>
        <w:tabs>
          <w:tab w:val="left" w:pos="432"/>
        </w:tabs>
        <w:rPr>
          <w:sz w:val="24"/>
          <w:szCs w:val="24"/>
        </w:rPr>
      </w:pPr>
      <w:r w:rsidRPr="00431707">
        <w:rPr>
          <w:szCs w:val="24"/>
        </w:rPr>
        <w:t>3.</w:t>
      </w:r>
      <w:r w:rsidRPr="00431707">
        <w:rPr>
          <w:sz w:val="24"/>
          <w:szCs w:val="24"/>
        </w:rPr>
        <w:tab/>
      </w:r>
      <w:r w:rsidR="00605B74">
        <w:rPr>
          <w:szCs w:val="24"/>
        </w:rPr>
        <w:t>Getting started</w:t>
      </w:r>
      <w:r w:rsidRPr="00431707">
        <w:tab/>
      </w:r>
      <w:r w:rsidRPr="00431707">
        <w:fldChar w:fldCharType="begin"/>
      </w:r>
      <w:r w:rsidRPr="00431707">
        <w:instrText xml:space="preserve"> PAGEREF _Toc5431512 \h </w:instrText>
      </w:r>
      <w:r w:rsidRPr="00431707">
        <w:fldChar w:fldCharType="separate"/>
      </w:r>
      <w:r w:rsidR="00431707">
        <w:rPr>
          <w:noProof/>
        </w:rPr>
        <w:t>4</w:t>
      </w:r>
      <w:r w:rsidRPr="00431707">
        <w:fldChar w:fldCharType="end"/>
      </w:r>
    </w:p>
    <w:p w14:paraId="57E8B7E3" w14:textId="07756735" w:rsidR="000D561C" w:rsidRPr="00431707" w:rsidRDefault="000D561C">
      <w:pPr>
        <w:pStyle w:val="TOC1"/>
        <w:tabs>
          <w:tab w:val="left" w:pos="432"/>
        </w:tabs>
        <w:rPr>
          <w:sz w:val="24"/>
          <w:szCs w:val="24"/>
        </w:rPr>
      </w:pPr>
      <w:r w:rsidRPr="00431707">
        <w:rPr>
          <w:szCs w:val="24"/>
        </w:rPr>
        <w:t>4.</w:t>
      </w:r>
      <w:r w:rsidRPr="00431707">
        <w:rPr>
          <w:sz w:val="24"/>
          <w:szCs w:val="24"/>
        </w:rPr>
        <w:tab/>
      </w:r>
      <w:r w:rsidR="00C8138D">
        <w:rPr>
          <w:szCs w:val="24"/>
        </w:rPr>
        <w:t>Usage</w:t>
      </w:r>
      <w:r w:rsidRPr="00431707">
        <w:tab/>
      </w:r>
      <w:r w:rsidRPr="00431707">
        <w:fldChar w:fldCharType="begin"/>
      </w:r>
      <w:r w:rsidRPr="00431707">
        <w:instrText xml:space="preserve"> PAGEREF _Toc5431513 \h </w:instrText>
      </w:r>
      <w:r w:rsidRPr="00431707">
        <w:fldChar w:fldCharType="separate"/>
      </w:r>
      <w:r w:rsidR="00431707">
        <w:rPr>
          <w:noProof/>
        </w:rPr>
        <w:t>4</w:t>
      </w:r>
      <w:r w:rsidRPr="00431707">
        <w:fldChar w:fldCharType="end"/>
      </w:r>
    </w:p>
    <w:p w14:paraId="15E36FEF" w14:textId="2EEB79E4" w:rsidR="000D561C" w:rsidRPr="00431707" w:rsidRDefault="000D561C">
      <w:pPr>
        <w:pStyle w:val="TOC1"/>
        <w:tabs>
          <w:tab w:val="left" w:pos="432"/>
        </w:tabs>
        <w:rPr>
          <w:sz w:val="24"/>
          <w:szCs w:val="24"/>
        </w:rPr>
      </w:pPr>
      <w:r w:rsidRPr="00431707">
        <w:rPr>
          <w:szCs w:val="24"/>
        </w:rPr>
        <w:t>5.</w:t>
      </w:r>
      <w:r w:rsidRPr="00431707">
        <w:rPr>
          <w:sz w:val="24"/>
          <w:szCs w:val="24"/>
        </w:rPr>
        <w:tab/>
      </w:r>
      <w:r w:rsidR="00C8138D">
        <w:rPr>
          <w:szCs w:val="24"/>
        </w:rPr>
        <w:t>Advanced Features</w:t>
      </w:r>
      <w:r w:rsidRPr="00431707">
        <w:tab/>
      </w:r>
      <w:r w:rsidR="00C8138D">
        <w:t>5</w:t>
      </w:r>
    </w:p>
    <w:p w14:paraId="5149EFF3" w14:textId="05239F61" w:rsidR="000D561C" w:rsidRPr="00431707" w:rsidRDefault="000D561C">
      <w:pPr>
        <w:pStyle w:val="TOC1"/>
        <w:tabs>
          <w:tab w:val="left" w:pos="432"/>
        </w:tabs>
        <w:rPr>
          <w:sz w:val="24"/>
          <w:szCs w:val="24"/>
        </w:rPr>
      </w:pPr>
      <w:r w:rsidRPr="00431707">
        <w:rPr>
          <w:szCs w:val="24"/>
        </w:rPr>
        <w:t>6.</w:t>
      </w:r>
      <w:r w:rsidRPr="00431707">
        <w:rPr>
          <w:sz w:val="24"/>
          <w:szCs w:val="24"/>
        </w:rPr>
        <w:tab/>
      </w:r>
      <w:r w:rsidR="00C8138D">
        <w:rPr>
          <w:szCs w:val="24"/>
        </w:rPr>
        <w:t>Troubleshooting</w:t>
      </w:r>
      <w:r w:rsidRPr="00431707">
        <w:tab/>
      </w:r>
      <w:r w:rsidR="00FE0ED6">
        <w:t>5</w:t>
      </w:r>
    </w:p>
    <w:p w14:paraId="0011D7F7" w14:textId="5A3DCB6B" w:rsidR="000D561C" w:rsidRPr="00431707" w:rsidRDefault="000D561C">
      <w:pPr>
        <w:pStyle w:val="TOC1"/>
        <w:tabs>
          <w:tab w:val="left" w:pos="432"/>
        </w:tabs>
        <w:rPr>
          <w:sz w:val="24"/>
          <w:szCs w:val="24"/>
        </w:rPr>
      </w:pPr>
      <w:r w:rsidRPr="00431707">
        <w:rPr>
          <w:szCs w:val="24"/>
        </w:rPr>
        <w:t>7.</w:t>
      </w:r>
      <w:r w:rsidRPr="00431707">
        <w:rPr>
          <w:sz w:val="24"/>
          <w:szCs w:val="24"/>
        </w:rPr>
        <w:tab/>
      </w:r>
      <w:r w:rsidR="00C8138D">
        <w:rPr>
          <w:szCs w:val="24"/>
        </w:rPr>
        <w:t>Acknowledgements</w:t>
      </w:r>
      <w:r w:rsidRPr="00431707">
        <w:tab/>
      </w:r>
      <w:r w:rsidR="00C8138D">
        <w:t>6</w:t>
      </w:r>
    </w:p>
    <w:p w14:paraId="7FA39194" w14:textId="77777777" w:rsidR="000D561C" w:rsidRPr="00431707" w:rsidRDefault="000D561C">
      <w:pPr>
        <w:pStyle w:val="MainTitle"/>
      </w:pPr>
      <w:r w:rsidRPr="00431707">
        <w:fldChar w:fldCharType="end"/>
      </w:r>
      <w:r w:rsidRPr="00431707">
        <w:br w:type="page"/>
      </w:r>
      <w:fldSimple w:instr=" TITLE  \* MERGEFORMAT ">
        <w:r w:rsidR="00605B74">
          <w:t>Test Case</w:t>
        </w:r>
      </w:fldSimple>
    </w:p>
    <w:p w14:paraId="5387823C" w14:textId="535DC4BD" w:rsidR="000D561C" w:rsidRDefault="000D561C" w:rsidP="00260A05">
      <w:pPr>
        <w:pStyle w:val="Heading1"/>
      </w:pPr>
      <w:bookmarkStart w:id="0" w:name="_Toc314978528"/>
      <w:bookmarkStart w:id="1" w:name="_Toc324843634"/>
      <w:bookmarkStart w:id="2" w:name="_Toc324851941"/>
      <w:bookmarkStart w:id="3" w:name="_Toc324915524"/>
      <w:bookmarkStart w:id="4" w:name="_Toc433104437"/>
      <w:bookmarkStart w:id="5" w:name="_Toc5431510"/>
      <w:bookmarkStart w:id="6" w:name="_Toc433104436"/>
      <w:r w:rsidRPr="00431707">
        <w:t>Purpose</w:t>
      </w:r>
      <w:bookmarkEnd w:id="0"/>
      <w:bookmarkEnd w:id="1"/>
      <w:bookmarkEnd w:id="2"/>
      <w:bookmarkEnd w:id="3"/>
      <w:bookmarkEnd w:id="4"/>
      <w:bookmarkEnd w:id="5"/>
      <w:r w:rsidRPr="00431707">
        <w:t xml:space="preserve"> </w:t>
      </w:r>
      <w:bookmarkEnd w:id="6"/>
    </w:p>
    <w:p w14:paraId="0C581A6F" w14:textId="5CA6208E" w:rsidR="00C701A5" w:rsidRPr="00260A05" w:rsidRDefault="00260A05" w:rsidP="00C701A5">
      <w:pPr>
        <w:ind w:left="720"/>
      </w:pPr>
      <w:r>
        <w:t xml:space="preserve">The user’s manual for the </w:t>
      </w:r>
      <w:r w:rsidRPr="00260A05">
        <w:t>Arithmetic Expression Evaluator in C++</w:t>
      </w:r>
      <w:r>
        <w:t xml:space="preserve"> is a resource provided to educate users on the capabilities and </w:t>
      </w:r>
      <w:r w:rsidR="00C701A5">
        <w:t>usage of the software.</w:t>
      </w:r>
    </w:p>
    <w:p w14:paraId="109C0739" w14:textId="15E0C8BE" w:rsidR="000D561C" w:rsidRPr="00431707" w:rsidRDefault="00605B74">
      <w:pPr>
        <w:pStyle w:val="Heading1"/>
      </w:pPr>
      <w:r>
        <w:t>Introduction</w:t>
      </w:r>
    </w:p>
    <w:p w14:paraId="0CB240F6" w14:textId="568A7808" w:rsidR="00260A05" w:rsidRPr="00260A05" w:rsidRDefault="00260A05" w:rsidP="00C701A5">
      <w:pPr>
        <w:spacing w:line="360" w:lineRule="auto"/>
        <w:ind w:left="720"/>
      </w:pPr>
      <w:bookmarkStart w:id="7" w:name="_Toc314978533"/>
      <w:bookmarkStart w:id="8" w:name="_Toc324843639"/>
      <w:bookmarkStart w:id="9" w:name="_Toc324851946"/>
      <w:bookmarkStart w:id="10" w:name="_Toc324915529"/>
      <w:bookmarkStart w:id="11" w:name="_Toc433104442"/>
      <w:r w:rsidRPr="00260A05">
        <w:t>Welcome to the Arithmetic Expression Evaluator, a program designed to take arithmetic expressions as input, evaluate them, and print the result. This manual provides detailed information on how to use the program effectively.</w:t>
      </w:r>
    </w:p>
    <w:p w14:paraId="4137F93F" w14:textId="77777777" w:rsidR="00605B74" w:rsidRPr="00431707" w:rsidRDefault="00605B74">
      <w:pPr>
        <w:pStyle w:val="BodyText1"/>
        <w:spacing w:after="0" w:line="240" w:lineRule="atLeast"/>
        <w:rPr>
          <w:lang w:val="en-US"/>
        </w:rPr>
      </w:pPr>
    </w:p>
    <w:p w14:paraId="204186F8" w14:textId="027F330A" w:rsidR="000D561C" w:rsidRDefault="00605B74" w:rsidP="00C701A5">
      <w:pPr>
        <w:pStyle w:val="Heading1"/>
      </w:pPr>
      <w:r>
        <w:t>Getting started</w:t>
      </w:r>
    </w:p>
    <w:p w14:paraId="4CDCB43C" w14:textId="09AD39C8" w:rsidR="00C701A5" w:rsidRPr="00C701A5" w:rsidRDefault="00C701A5" w:rsidP="00C701A5">
      <w:r w:rsidRPr="00C701A5">
        <w:t>This section should provide a step-by-step guide on how to use the software to evaluate arithmetic expressions. It should include instructions on how to enter expressions, how to use the various operators and functions, and how to interpret the results.</w:t>
      </w:r>
    </w:p>
    <w:p w14:paraId="59A1D280" w14:textId="32B770E8" w:rsidR="00C701A5" w:rsidRDefault="00C701A5" w:rsidP="00C701A5">
      <w:pPr>
        <w:pStyle w:val="Heading2"/>
      </w:pPr>
      <w:r>
        <w:t>Supported Platforms</w:t>
      </w:r>
    </w:p>
    <w:p w14:paraId="54694656" w14:textId="4D978956" w:rsidR="00C701A5" w:rsidRDefault="00C701A5" w:rsidP="00C701A5">
      <w:pPr>
        <w:spacing w:line="360" w:lineRule="auto"/>
        <w:ind w:left="1008"/>
      </w:pPr>
      <w:r w:rsidRPr="00C701A5">
        <w:t>The Arithmetic Expression Evaluator is written in C++ and is compatible with platforms that support C++ development.</w:t>
      </w:r>
    </w:p>
    <w:p w14:paraId="30975910" w14:textId="31775C3B" w:rsidR="00C701A5" w:rsidRDefault="00C701A5" w:rsidP="00C701A5">
      <w:pPr>
        <w:pStyle w:val="Heading2"/>
      </w:pPr>
      <w:r>
        <w:t>Software Requirements</w:t>
      </w:r>
    </w:p>
    <w:p w14:paraId="6D8E6616" w14:textId="77777777" w:rsidR="00C701A5" w:rsidRPr="004E3AA2" w:rsidRDefault="00C701A5" w:rsidP="00C701A5">
      <w:pPr>
        <w:spacing w:line="360" w:lineRule="auto"/>
        <w:ind w:left="1008"/>
      </w:pPr>
      <w:r w:rsidRPr="004E3AA2">
        <w:t>Ensure you have the following software installed on your system:</w:t>
      </w:r>
    </w:p>
    <w:p w14:paraId="30955FF1" w14:textId="7D3845D8" w:rsidR="00C701A5" w:rsidRPr="00C701A5" w:rsidRDefault="00C701A5" w:rsidP="00C701A5">
      <w:pPr>
        <w:numPr>
          <w:ilvl w:val="0"/>
          <w:numId w:val="72"/>
        </w:numPr>
        <w:spacing w:line="360" w:lineRule="auto"/>
      </w:pPr>
      <w:r w:rsidRPr="004E3AA2">
        <w:t>C++ Compiler: A compatible C++ compiler to build and run the program.</w:t>
      </w:r>
    </w:p>
    <w:p w14:paraId="72A5B9BF" w14:textId="1537D287" w:rsidR="00C701A5" w:rsidRDefault="00C701A5" w:rsidP="00C701A5">
      <w:pPr>
        <w:pStyle w:val="Heading2"/>
      </w:pPr>
      <w:r>
        <w:t>Installation</w:t>
      </w:r>
    </w:p>
    <w:p w14:paraId="1DC63E12" w14:textId="4EA304A5" w:rsidR="00C701A5" w:rsidRPr="004E3AA2" w:rsidRDefault="00C701A5" w:rsidP="00C701A5">
      <w:pPr>
        <w:spacing w:line="360" w:lineRule="auto"/>
        <w:ind w:left="288"/>
      </w:pPr>
      <w:r w:rsidRPr="004E3AA2">
        <w:t>No installation is required for this program.</w:t>
      </w:r>
      <w:r>
        <w:t xml:space="preserve"> To access the program, f</w:t>
      </w:r>
      <w:r w:rsidRPr="004E3AA2">
        <w:t>ollow the steps below:</w:t>
      </w:r>
    </w:p>
    <w:p w14:paraId="3752E5D5" w14:textId="060086F1" w:rsidR="00C701A5" w:rsidRPr="004E3AA2" w:rsidRDefault="002B12AC" w:rsidP="00C701A5">
      <w:pPr>
        <w:pStyle w:val="Heading3"/>
      </w:pPr>
      <w:r>
        <w:t>Accessing</w:t>
      </w:r>
      <w:r w:rsidR="00C701A5">
        <w:t xml:space="preserve"> the Code</w:t>
      </w:r>
    </w:p>
    <w:p w14:paraId="0247F2ED" w14:textId="163576C7" w:rsidR="00C701A5" w:rsidRPr="004E3AA2" w:rsidRDefault="00C701A5" w:rsidP="00C701A5">
      <w:pPr>
        <w:spacing w:line="360" w:lineRule="auto"/>
        <w:ind w:left="1008"/>
      </w:pPr>
      <w:r w:rsidRPr="004E3AA2">
        <w:t>1. Copy the provided C++ code.</w:t>
      </w:r>
      <w:r w:rsidR="00653782">
        <w:t xml:space="preserve"> (Titled </w:t>
      </w:r>
      <w:r w:rsidR="00653782" w:rsidRPr="00653782">
        <w:rPr>
          <w:i/>
          <w:iCs/>
        </w:rPr>
        <w:t>finalproject_v1.9</w:t>
      </w:r>
      <w:r w:rsidR="00653782">
        <w:t xml:space="preserve">). </w:t>
      </w:r>
    </w:p>
    <w:p w14:paraId="1D3F19B5" w14:textId="77777777" w:rsidR="00C701A5" w:rsidRPr="004E3AA2" w:rsidRDefault="00C701A5" w:rsidP="00C701A5">
      <w:pPr>
        <w:spacing w:line="360" w:lineRule="auto"/>
        <w:ind w:left="1008"/>
      </w:pPr>
      <w:r w:rsidRPr="004E3AA2">
        <w:t>2. Open a C++ development environment or text editor.</w:t>
      </w:r>
    </w:p>
    <w:p w14:paraId="54FFD568" w14:textId="56351DF0" w:rsidR="000E7B7A" w:rsidRPr="004E3AA2" w:rsidRDefault="00C701A5" w:rsidP="000E7B7A">
      <w:pPr>
        <w:spacing w:line="360" w:lineRule="auto"/>
        <w:ind w:left="1008"/>
      </w:pPr>
      <w:r w:rsidRPr="004E3AA2">
        <w:t>3. Paste the code into a new or existing file.</w:t>
      </w:r>
    </w:p>
    <w:p w14:paraId="5F061589" w14:textId="71ACDE16" w:rsidR="00C701A5" w:rsidRPr="004E3AA2" w:rsidRDefault="00C701A5" w:rsidP="00C701A5">
      <w:pPr>
        <w:pStyle w:val="Heading3"/>
      </w:pPr>
      <w:r>
        <w:t>Compiling and Running</w:t>
      </w:r>
    </w:p>
    <w:p w14:paraId="077504B6" w14:textId="77777777" w:rsidR="00C701A5" w:rsidRPr="004E3AA2" w:rsidRDefault="00C701A5" w:rsidP="00C701A5">
      <w:pPr>
        <w:spacing w:line="360" w:lineRule="auto"/>
        <w:ind w:left="1008"/>
      </w:pPr>
      <w:r w:rsidRPr="004E3AA2">
        <w:t>1. Compile the code using your C++ compiler.</w:t>
      </w:r>
    </w:p>
    <w:p w14:paraId="30343D8C" w14:textId="2EAADB42" w:rsidR="000A24D7" w:rsidRPr="004E3AA2" w:rsidRDefault="00C701A5" w:rsidP="000A24D7">
      <w:pPr>
        <w:spacing w:line="360" w:lineRule="auto"/>
        <w:ind w:left="1008"/>
      </w:pPr>
      <w:r w:rsidRPr="004E3AA2">
        <w:t>2. Run the compiled executable.</w:t>
      </w:r>
    </w:p>
    <w:p w14:paraId="0C16FDB3" w14:textId="6AB87C11" w:rsidR="00D91D98" w:rsidRDefault="00C701A5" w:rsidP="00945672">
      <w:pPr>
        <w:pStyle w:val="Heading1"/>
      </w:pPr>
      <w:r>
        <w:t>Usage</w:t>
      </w:r>
    </w:p>
    <w:p w14:paraId="313AAC4B" w14:textId="2ECD1121" w:rsidR="00C701A5" w:rsidRPr="00C701A5" w:rsidRDefault="00C701A5" w:rsidP="006C72B8">
      <w:pPr>
        <w:spacing w:line="360" w:lineRule="auto"/>
        <w:ind w:left="288"/>
      </w:pPr>
      <w:r w:rsidRPr="004E3AA2">
        <w:t>Upon running, the program will prompt you to enter an arithmetic expression. After inputting the expression, the program will evaluate it and print the result.</w:t>
      </w:r>
      <w:r>
        <w:t xml:space="preserve"> </w:t>
      </w:r>
    </w:p>
    <w:p w14:paraId="69B790AF" w14:textId="32170B6B" w:rsidR="006C72B8" w:rsidRDefault="006C72B8" w:rsidP="006C72B8">
      <w:pPr>
        <w:pStyle w:val="Heading2"/>
      </w:pPr>
      <w:r>
        <w:t>Operators</w:t>
      </w:r>
    </w:p>
    <w:p w14:paraId="217B0118" w14:textId="77777777" w:rsidR="006C72B8" w:rsidRDefault="006C72B8" w:rsidP="006C72B8">
      <w:pPr>
        <w:spacing w:line="360" w:lineRule="auto"/>
        <w:ind w:left="288"/>
      </w:pPr>
      <w:r>
        <w:t>The user has access to the following operators:</w:t>
      </w:r>
    </w:p>
    <w:p w14:paraId="66EFD07C" w14:textId="4862D8D5" w:rsidR="00C701A5" w:rsidRDefault="006C72B8" w:rsidP="006C72B8">
      <w:pPr>
        <w:numPr>
          <w:ilvl w:val="0"/>
          <w:numId w:val="72"/>
        </w:numPr>
      </w:pPr>
      <w:r>
        <w:t>+ (</w:t>
      </w:r>
      <w:r w:rsidR="008659FF">
        <w:t>A</w:t>
      </w:r>
      <w:r>
        <w:t>ddition operator)</w:t>
      </w:r>
    </w:p>
    <w:p w14:paraId="0C9842F5" w14:textId="54BBAD6B" w:rsidR="006C72B8" w:rsidRDefault="006C72B8" w:rsidP="006C72B8">
      <w:pPr>
        <w:ind w:left="1368"/>
      </w:pPr>
      <w:r>
        <w:t>Inputting this operator between two values or expressions returns their sum.</w:t>
      </w:r>
    </w:p>
    <w:p w14:paraId="41F1E9E5" w14:textId="29A1B693" w:rsidR="00945672" w:rsidRDefault="00945672" w:rsidP="006C72B8">
      <w:pPr>
        <w:ind w:left="1368"/>
      </w:pPr>
      <w:r w:rsidRPr="00945672">
        <w:rPr>
          <w:i/>
          <w:iCs/>
        </w:rPr>
        <w:t>Example</w:t>
      </w:r>
      <w:r>
        <w:t>: An input of “2+2” would return 4.</w:t>
      </w:r>
    </w:p>
    <w:p w14:paraId="6FC3999F" w14:textId="77777777" w:rsidR="006C72B8" w:rsidRPr="00C701A5" w:rsidRDefault="006C72B8" w:rsidP="009272B5"/>
    <w:p w14:paraId="42B9B30E" w14:textId="4E374D91" w:rsidR="00C701A5" w:rsidRDefault="006C72B8" w:rsidP="00C701A5">
      <w:pPr>
        <w:numPr>
          <w:ilvl w:val="0"/>
          <w:numId w:val="72"/>
        </w:numPr>
        <w:spacing w:line="360" w:lineRule="auto"/>
      </w:pPr>
      <w:r>
        <w:lastRenderedPageBreak/>
        <w:t>- (</w:t>
      </w:r>
      <w:r w:rsidR="008659FF">
        <w:t>S</w:t>
      </w:r>
      <w:r>
        <w:t>ubtraction operator)</w:t>
      </w:r>
    </w:p>
    <w:p w14:paraId="3FB493C7" w14:textId="4B1D8BD2" w:rsidR="006C72B8" w:rsidRDefault="006C72B8" w:rsidP="006C72B8">
      <w:pPr>
        <w:spacing w:line="360" w:lineRule="auto"/>
        <w:ind w:left="1368"/>
      </w:pPr>
      <w:r>
        <w:t>Inputting this operator between two values or two expressions returns their difference.</w:t>
      </w:r>
    </w:p>
    <w:p w14:paraId="7C2EAA26" w14:textId="1F94D6F3" w:rsidR="00945672" w:rsidRDefault="00945672" w:rsidP="00945672">
      <w:pPr>
        <w:ind w:left="1368"/>
      </w:pPr>
      <w:r w:rsidRPr="00945672">
        <w:rPr>
          <w:i/>
          <w:iCs/>
        </w:rPr>
        <w:t>Example</w:t>
      </w:r>
      <w:r>
        <w:t>: An input of “2-2” would return 0.</w:t>
      </w:r>
    </w:p>
    <w:p w14:paraId="068A215D" w14:textId="77777777" w:rsidR="00945672" w:rsidRDefault="00945672" w:rsidP="006C72B8">
      <w:pPr>
        <w:spacing w:line="360" w:lineRule="auto"/>
        <w:ind w:left="1368"/>
      </w:pPr>
    </w:p>
    <w:p w14:paraId="65933ECE" w14:textId="77777777" w:rsidR="006C72B8" w:rsidRDefault="006C72B8" w:rsidP="009272B5">
      <w:pPr>
        <w:spacing w:line="360" w:lineRule="auto"/>
      </w:pPr>
    </w:p>
    <w:p w14:paraId="5FA9D816" w14:textId="53ED3E2F" w:rsidR="006C72B8" w:rsidRDefault="006C72B8" w:rsidP="006C72B8">
      <w:pPr>
        <w:numPr>
          <w:ilvl w:val="0"/>
          <w:numId w:val="72"/>
        </w:numPr>
        <w:spacing w:line="360" w:lineRule="auto"/>
      </w:pPr>
      <w:r>
        <w:t>* (Multiplication operator)</w:t>
      </w:r>
    </w:p>
    <w:p w14:paraId="11D3A434" w14:textId="221BC202" w:rsidR="006C72B8" w:rsidRDefault="006C72B8" w:rsidP="006C72B8">
      <w:pPr>
        <w:spacing w:line="360" w:lineRule="auto"/>
        <w:ind w:left="1368"/>
      </w:pPr>
      <w:r>
        <w:t>Inputting this operator between two values or two expressions returns their product.</w:t>
      </w:r>
    </w:p>
    <w:p w14:paraId="2C06DA55" w14:textId="431F73DE" w:rsidR="00945672" w:rsidRDefault="00945672" w:rsidP="00945672">
      <w:pPr>
        <w:ind w:left="1368"/>
      </w:pPr>
      <w:r w:rsidRPr="00945672">
        <w:rPr>
          <w:i/>
          <w:iCs/>
        </w:rPr>
        <w:t>Example</w:t>
      </w:r>
      <w:r>
        <w:t>: An input of “100*4” would return 400.</w:t>
      </w:r>
    </w:p>
    <w:p w14:paraId="4D0C9EAA" w14:textId="77777777" w:rsidR="006C72B8" w:rsidRDefault="006C72B8" w:rsidP="009272B5">
      <w:pPr>
        <w:spacing w:line="360" w:lineRule="auto"/>
      </w:pPr>
    </w:p>
    <w:p w14:paraId="0AE85606" w14:textId="565A4A90" w:rsidR="006C72B8" w:rsidRDefault="006C72B8" w:rsidP="006C72B8">
      <w:pPr>
        <w:numPr>
          <w:ilvl w:val="0"/>
          <w:numId w:val="72"/>
        </w:numPr>
        <w:spacing w:line="360" w:lineRule="auto"/>
      </w:pPr>
      <w:r>
        <w:t>/ (Division operator)</w:t>
      </w:r>
    </w:p>
    <w:p w14:paraId="0E38EB4A" w14:textId="5BB900C1" w:rsidR="006C72B8" w:rsidRDefault="006C72B8" w:rsidP="006C72B8">
      <w:pPr>
        <w:spacing w:line="360" w:lineRule="auto"/>
        <w:ind w:left="1368"/>
      </w:pPr>
      <w:r>
        <w:t>Inputting this operator between two values or two expressions returns the quotient.</w:t>
      </w:r>
    </w:p>
    <w:p w14:paraId="6EACBA85" w14:textId="63220AF3" w:rsidR="00945672" w:rsidRDefault="00945672" w:rsidP="00945672">
      <w:pPr>
        <w:ind w:left="1368"/>
      </w:pPr>
      <w:r w:rsidRPr="00945672">
        <w:rPr>
          <w:i/>
          <w:iCs/>
        </w:rPr>
        <w:t>Example</w:t>
      </w:r>
      <w:r>
        <w:t>: An input of “16/8” would return 2.</w:t>
      </w:r>
    </w:p>
    <w:p w14:paraId="38A737D2" w14:textId="77777777" w:rsidR="006C72B8" w:rsidRDefault="006C72B8" w:rsidP="00ED4AE0">
      <w:pPr>
        <w:spacing w:line="360" w:lineRule="auto"/>
      </w:pPr>
    </w:p>
    <w:p w14:paraId="6E1B6573" w14:textId="3C945B08" w:rsidR="006C72B8" w:rsidRDefault="006C72B8" w:rsidP="006C72B8">
      <w:pPr>
        <w:numPr>
          <w:ilvl w:val="0"/>
          <w:numId w:val="72"/>
        </w:numPr>
        <w:spacing w:line="360" w:lineRule="auto"/>
      </w:pPr>
      <w:r>
        <w:t>% (Modulo operator)</w:t>
      </w:r>
    </w:p>
    <w:p w14:paraId="2C0FEAA9" w14:textId="5A640647" w:rsidR="006C72B8" w:rsidRDefault="006C72B8" w:rsidP="006C72B8">
      <w:pPr>
        <w:spacing w:line="360" w:lineRule="auto"/>
        <w:ind w:left="1368"/>
      </w:pPr>
      <w:r>
        <w:t>Inputting this operator between two values or two expressions returns the remainder.</w:t>
      </w:r>
    </w:p>
    <w:p w14:paraId="43C47E87" w14:textId="3C7C08EA" w:rsidR="00ED4AE0" w:rsidRDefault="00ED4AE0" w:rsidP="00ED4AE0">
      <w:pPr>
        <w:ind w:left="1368"/>
      </w:pPr>
      <w:r w:rsidRPr="00945672">
        <w:rPr>
          <w:i/>
          <w:iCs/>
        </w:rPr>
        <w:t>Example</w:t>
      </w:r>
      <w:r>
        <w:t>: An input of “17%2” would return 1.</w:t>
      </w:r>
    </w:p>
    <w:p w14:paraId="35BB82D9" w14:textId="77777777" w:rsidR="006C72B8" w:rsidRDefault="006C72B8" w:rsidP="009272B5">
      <w:pPr>
        <w:spacing w:line="360" w:lineRule="auto"/>
      </w:pPr>
    </w:p>
    <w:p w14:paraId="3A4103D5" w14:textId="1F27866E" w:rsidR="006C72B8" w:rsidRDefault="006C72B8" w:rsidP="006C72B8">
      <w:pPr>
        <w:numPr>
          <w:ilvl w:val="0"/>
          <w:numId w:val="72"/>
        </w:numPr>
        <w:spacing w:line="360" w:lineRule="auto"/>
      </w:pPr>
      <w:r>
        <w:t>^ (Exponent operator)</w:t>
      </w:r>
    </w:p>
    <w:p w14:paraId="58C0A285" w14:textId="3900E2C9" w:rsidR="006C72B8" w:rsidRDefault="006C72B8" w:rsidP="009272B5">
      <w:pPr>
        <w:spacing w:line="360" w:lineRule="auto"/>
        <w:ind w:left="1368"/>
      </w:pPr>
      <w:r>
        <w:t>Inputting this operator and a number after a value or an expression returns the value raised to that power.</w:t>
      </w:r>
    </w:p>
    <w:p w14:paraId="6B2B9FAA" w14:textId="6996669F" w:rsidR="00ED4AE0" w:rsidRDefault="00ED4AE0" w:rsidP="00ED4AE0">
      <w:pPr>
        <w:ind w:left="1368"/>
      </w:pPr>
      <w:r w:rsidRPr="00945672">
        <w:rPr>
          <w:i/>
          <w:iCs/>
        </w:rPr>
        <w:t>Example</w:t>
      </w:r>
      <w:r>
        <w:t>: An input of “5^2” would return 25.</w:t>
      </w:r>
    </w:p>
    <w:p w14:paraId="21844A85" w14:textId="77777777" w:rsidR="00ED4AE0" w:rsidRDefault="00ED4AE0" w:rsidP="009272B5">
      <w:pPr>
        <w:spacing w:line="360" w:lineRule="auto"/>
        <w:ind w:left="1368"/>
      </w:pPr>
    </w:p>
    <w:p w14:paraId="6CE606A6" w14:textId="77777777" w:rsidR="00605B74" w:rsidRPr="00431707" w:rsidRDefault="00605B74">
      <w:pPr>
        <w:pStyle w:val="BodyText1"/>
        <w:spacing w:after="0" w:line="240" w:lineRule="atLeast"/>
        <w:rPr>
          <w:i/>
          <w:color w:val="0000FF"/>
          <w:lang w:val="en-US"/>
        </w:rPr>
      </w:pPr>
    </w:p>
    <w:p w14:paraId="0CE38C3F" w14:textId="1E0B2FFF" w:rsidR="000D561C" w:rsidRDefault="00605B74">
      <w:pPr>
        <w:pStyle w:val="Heading1"/>
      </w:pPr>
      <w:bookmarkStart w:id="12" w:name="_Toc5431513"/>
      <w:r w:rsidRPr="00605B74">
        <w:t>Advanced features</w:t>
      </w:r>
      <w:bookmarkEnd w:id="12"/>
    </w:p>
    <w:p w14:paraId="0D8735E5" w14:textId="5C97DB40" w:rsidR="00E051D6" w:rsidRPr="00244408" w:rsidRDefault="00244408" w:rsidP="00244408">
      <w:pPr>
        <w:pStyle w:val="BodyText1"/>
        <w:spacing w:after="0" w:line="240" w:lineRule="atLeast"/>
        <w:rPr>
          <w:iCs/>
          <w:lang w:val="en-US"/>
        </w:rPr>
      </w:pPr>
      <w:r w:rsidRPr="00244408">
        <w:rPr>
          <w:iCs/>
          <w:lang w:val="en-US"/>
        </w:rPr>
        <w:t xml:space="preserve">The software has </w:t>
      </w:r>
      <w:r w:rsidR="008659FF">
        <w:rPr>
          <w:iCs/>
          <w:lang w:val="en-US"/>
        </w:rPr>
        <w:t>the following</w:t>
      </w:r>
      <w:r w:rsidRPr="00244408">
        <w:rPr>
          <w:iCs/>
          <w:lang w:val="en-US"/>
        </w:rPr>
        <w:t xml:space="preserve"> advanced features.</w:t>
      </w:r>
    </w:p>
    <w:p w14:paraId="5B2214B4" w14:textId="67072D60" w:rsidR="00244408" w:rsidRDefault="00244408" w:rsidP="00244408">
      <w:pPr>
        <w:pStyle w:val="BodyText1"/>
        <w:numPr>
          <w:ilvl w:val="0"/>
          <w:numId w:val="72"/>
        </w:numPr>
        <w:spacing w:after="0" w:line="240" w:lineRule="atLeast"/>
        <w:rPr>
          <w:b/>
          <w:bCs/>
          <w:lang w:val="en-US"/>
        </w:rPr>
      </w:pPr>
      <w:r>
        <w:rPr>
          <w:b/>
          <w:bCs/>
          <w:lang w:val="en-US"/>
        </w:rPr>
        <w:t>Expression Parsing</w:t>
      </w:r>
      <w:r w:rsidR="008659FF">
        <w:rPr>
          <w:b/>
          <w:bCs/>
          <w:lang w:val="en-US"/>
        </w:rPr>
        <w:t xml:space="preserve"> + PEMDAS</w:t>
      </w:r>
    </w:p>
    <w:p w14:paraId="32F241C4" w14:textId="6BAE127C" w:rsidR="00244408" w:rsidRPr="00244408" w:rsidRDefault="00244408" w:rsidP="00244408">
      <w:pPr>
        <w:pStyle w:val="BodyText1"/>
        <w:spacing w:after="0" w:line="240" w:lineRule="atLeast"/>
        <w:ind w:left="1368"/>
        <w:rPr>
          <w:lang w:val="en-US"/>
        </w:rPr>
      </w:pPr>
      <w:r w:rsidRPr="00244408">
        <w:rPr>
          <w:lang w:val="en-US"/>
        </w:rPr>
        <w:t xml:space="preserve">The program </w:t>
      </w:r>
      <w:proofErr w:type="gramStart"/>
      <w:r w:rsidRPr="00244408">
        <w:rPr>
          <w:lang w:val="en-US"/>
        </w:rPr>
        <w:t>is capable of parsing</w:t>
      </w:r>
      <w:proofErr w:type="gramEnd"/>
      <w:r w:rsidRPr="00244408">
        <w:rPr>
          <w:lang w:val="en-US"/>
        </w:rPr>
        <w:t xml:space="preserve"> the user’s input and </w:t>
      </w:r>
      <w:r>
        <w:rPr>
          <w:lang w:val="en-US"/>
        </w:rPr>
        <w:t>utilizing</w:t>
      </w:r>
      <w:r w:rsidRPr="00244408">
        <w:rPr>
          <w:lang w:val="en-US"/>
        </w:rPr>
        <w:t xml:space="preserve"> operator precedence</w:t>
      </w:r>
      <w:r w:rsidR="008659FF">
        <w:rPr>
          <w:lang w:val="en-US"/>
        </w:rPr>
        <w:t xml:space="preserve"> (PEMDAS.)</w:t>
      </w:r>
    </w:p>
    <w:p w14:paraId="754BC09A" w14:textId="23A45B99" w:rsidR="00244408" w:rsidRDefault="00244408" w:rsidP="00244408">
      <w:pPr>
        <w:pStyle w:val="BodyText1"/>
        <w:numPr>
          <w:ilvl w:val="0"/>
          <w:numId w:val="72"/>
        </w:numPr>
        <w:spacing w:after="0" w:line="240" w:lineRule="atLeast"/>
        <w:rPr>
          <w:b/>
          <w:bCs/>
          <w:lang w:val="en-US"/>
        </w:rPr>
      </w:pPr>
      <w:r>
        <w:rPr>
          <w:b/>
          <w:bCs/>
          <w:lang w:val="en-US"/>
        </w:rPr>
        <w:t>Parentheses Usage</w:t>
      </w:r>
    </w:p>
    <w:p w14:paraId="40B9CEAF" w14:textId="3C7B56F4" w:rsidR="009272B5" w:rsidRPr="00FE0ED6" w:rsidRDefault="00244408" w:rsidP="00FE0ED6">
      <w:pPr>
        <w:pStyle w:val="BodyText1"/>
        <w:spacing w:after="0" w:line="240" w:lineRule="atLeast"/>
        <w:ind w:left="1368"/>
        <w:rPr>
          <w:lang w:val="en-US"/>
        </w:rPr>
      </w:pPr>
      <w:r>
        <w:rPr>
          <w:lang w:val="en-US"/>
        </w:rPr>
        <w:t xml:space="preserve">The program </w:t>
      </w:r>
      <w:r w:rsidR="008659FF">
        <w:rPr>
          <w:lang w:val="en-US"/>
        </w:rPr>
        <w:t>can additionally handle</w:t>
      </w:r>
      <w:r>
        <w:rPr>
          <w:lang w:val="en-US"/>
        </w:rPr>
        <w:t xml:space="preserve"> parentheses, </w:t>
      </w:r>
      <w:r w:rsidR="008659FF">
        <w:rPr>
          <w:lang w:val="en-US"/>
        </w:rPr>
        <w:t>allowing for</w:t>
      </w:r>
      <w:r>
        <w:rPr>
          <w:lang w:val="en-US"/>
        </w:rPr>
        <w:t xml:space="preserve"> </w:t>
      </w:r>
      <w:r w:rsidR="008659FF">
        <w:rPr>
          <w:lang w:val="en-US"/>
        </w:rPr>
        <w:t xml:space="preserve">a </w:t>
      </w:r>
      <w:r>
        <w:rPr>
          <w:lang w:val="en-US"/>
        </w:rPr>
        <w:t xml:space="preserve">custom parsing order and multiple operations to be completed in one input. </w:t>
      </w:r>
    </w:p>
    <w:p w14:paraId="288CB2E2" w14:textId="77777777" w:rsidR="009272B5" w:rsidRPr="00431707" w:rsidRDefault="009272B5">
      <w:pPr>
        <w:pStyle w:val="BodyText1"/>
        <w:spacing w:after="0" w:line="240" w:lineRule="atLeast"/>
        <w:rPr>
          <w:b/>
          <w:bCs/>
          <w:lang w:val="en-US"/>
        </w:rPr>
      </w:pPr>
    </w:p>
    <w:p w14:paraId="5A289136" w14:textId="24B3574D" w:rsidR="000D561C" w:rsidRDefault="00E051D6">
      <w:pPr>
        <w:pStyle w:val="Heading1"/>
      </w:pPr>
      <w:bookmarkStart w:id="13" w:name="_Toc5431514"/>
      <w:r w:rsidRPr="00E051D6">
        <w:t>Troubleshooting</w:t>
      </w:r>
      <w:r>
        <w:t xml:space="preserve"> </w:t>
      </w:r>
      <w:bookmarkEnd w:id="13"/>
    </w:p>
    <w:p w14:paraId="2683A992" w14:textId="204BFD0B" w:rsidR="009272B5" w:rsidRPr="009272B5" w:rsidRDefault="009272B5" w:rsidP="009272B5">
      <w:pPr>
        <w:pStyle w:val="Heading2"/>
      </w:pPr>
      <w:r w:rsidRPr="009272B5">
        <w:t>Invalid Expression: Missing Parenthesis</w:t>
      </w:r>
    </w:p>
    <w:p w14:paraId="6CF81EB0" w14:textId="0B26DE68" w:rsidR="00290E0A" w:rsidRDefault="009272B5" w:rsidP="009272B5">
      <w:pPr>
        <w:spacing w:line="360" w:lineRule="auto"/>
        <w:ind w:left="1008"/>
      </w:pPr>
      <w:r w:rsidRPr="009272B5">
        <w:t>If the program encounters an imbalance in the number of opening and closing parentheses, it will display an error message.</w:t>
      </w:r>
      <w:r>
        <w:t xml:space="preserve"> </w:t>
      </w:r>
      <w:r w:rsidR="00D7160A">
        <w:t>To avoid this, be sure to match all parentheses.</w:t>
      </w:r>
    </w:p>
    <w:p w14:paraId="385E50EB" w14:textId="67FCEC0A" w:rsidR="009272B5" w:rsidRPr="009272B5" w:rsidRDefault="009272B5" w:rsidP="009272B5">
      <w:pPr>
        <w:spacing w:line="360" w:lineRule="auto"/>
        <w:ind w:left="1008"/>
      </w:pPr>
      <w:r w:rsidRPr="009272B5">
        <w:rPr>
          <w:i/>
          <w:iCs/>
        </w:rPr>
        <w:t>Example</w:t>
      </w:r>
      <w:r>
        <w:t>:</w:t>
      </w:r>
    </w:p>
    <w:p w14:paraId="1553160C" w14:textId="77777777" w:rsidR="009272B5" w:rsidRPr="009272B5" w:rsidRDefault="009272B5" w:rsidP="009272B5">
      <w:pPr>
        <w:spacing w:line="360" w:lineRule="auto"/>
        <w:ind w:left="1440"/>
      </w:pPr>
      <w:r w:rsidRPr="009272B5">
        <w:t>Enter expression: 2 * (3 + 4</w:t>
      </w:r>
    </w:p>
    <w:p w14:paraId="2F81998F" w14:textId="77777777" w:rsidR="009272B5" w:rsidRDefault="009272B5" w:rsidP="009272B5">
      <w:pPr>
        <w:spacing w:line="360" w:lineRule="auto"/>
        <w:ind w:left="1440"/>
      </w:pPr>
      <w:r w:rsidRPr="009272B5">
        <w:t>Invalid expression: Missing parenthesis.</w:t>
      </w:r>
    </w:p>
    <w:p w14:paraId="5205919A" w14:textId="6FF7B5B8" w:rsidR="009272B5" w:rsidRPr="009272B5" w:rsidRDefault="009272B5" w:rsidP="009272B5">
      <w:pPr>
        <w:pStyle w:val="Heading2"/>
      </w:pPr>
      <w:r w:rsidRPr="009272B5">
        <w:t xml:space="preserve">Invalid Expression: </w:t>
      </w:r>
      <w:r>
        <w:t>Division by Zero</w:t>
      </w:r>
    </w:p>
    <w:p w14:paraId="3776C657" w14:textId="77777777" w:rsidR="009272B5" w:rsidRPr="009272B5" w:rsidRDefault="009272B5" w:rsidP="009272B5">
      <w:pPr>
        <w:spacing w:line="360" w:lineRule="auto"/>
        <w:ind w:left="1008"/>
      </w:pPr>
      <w:r w:rsidRPr="009272B5">
        <w:t>An attempt to divide by zero will result in an error message, and the program will terminate.</w:t>
      </w:r>
    </w:p>
    <w:p w14:paraId="3AAFA80C" w14:textId="375AF506" w:rsidR="009272B5" w:rsidRPr="009272B5" w:rsidRDefault="009272B5" w:rsidP="009272B5">
      <w:pPr>
        <w:spacing w:line="360" w:lineRule="auto"/>
        <w:ind w:left="1008"/>
      </w:pPr>
      <w:r w:rsidRPr="009272B5">
        <w:rPr>
          <w:i/>
          <w:iCs/>
        </w:rPr>
        <w:lastRenderedPageBreak/>
        <w:t>Example</w:t>
      </w:r>
      <w:r>
        <w:t>:</w:t>
      </w:r>
    </w:p>
    <w:p w14:paraId="7FCEABCC" w14:textId="69AC227C" w:rsidR="009272B5" w:rsidRPr="009272B5" w:rsidRDefault="009272B5" w:rsidP="009272B5">
      <w:pPr>
        <w:spacing w:line="360" w:lineRule="auto"/>
        <w:ind w:left="1440"/>
      </w:pPr>
      <w:r w:rsidRPr="009272B5">
        <w:t>Enter expression</w:t>
      </w:r>
      <w:r>
        <w:t xml:space="preserve">: 8 / </w:t>
      </w:r>
      <w:proofErr w:type="gramStart"/>
      <w:r>
        <w:t>0</w:t>
      </w:r>
      <w:proofErr w:type="gramEnd"/>
    </w:p>
    <w:p w14:paraId="36A1B057" w14:textId="0FBD1520" w:rsidR="009272B5" w:rsidRDefault="009272B5" w:rsidP="009272B5">
      <w:pPr>
        <w:spacing w:line="360" w:lineRule="auto"/>
        <w:ind w:left="1440"/>
      </w:pPr>
      <w:r w:rsidRPr="009272B5">
        <w:t xml:space="preserve">Invalid expression: </w:t>
      </w:r>
      <w:r>
        <w:t>Division by zero</w:t>
      </w:r>
      <w:r w:rsidRPr="009272B5">
        <w:t>.</w:t>
      </w:r>
    </w:p>
    <w:p w14:paraId="33A7D342" w14:textId="3E79D73E" w:rsidR="009272B5" w:rsidRDefault="009272B5" w:rsidP="009272B5">
      <w:pPr>
        <w:pStyle w:val="Heading2"/>
      </w:pPr>
      <w:r w:rsidRPr="009272B5">
        <w:t xml:space="preserve">Invalid Expression: </w:t>
      </w:r>
      <w:r>
        <w:t>Invalid Operator Sequence</w:t>
      </w:r>
    </w:p>
    <w:p w14:paraId="419EE5CA" w14:textId="210D3A7F" w:rsidR="00290E0A" w:rsidRPr="00290E0A" w:rsidRDefault="00290E0A" w:rsidP="00290E0A">
      <w:pPr>
        <w:spacing w:line="360" w:lineRule="auto"/>
        <w:ind w:left="1008"/>
      </w:pPr>
      <w:r w:rsidRPr="00290E0A">
        <w:t>If an invalid operator sequence is detected within parentheses, the program will display an appropriate error message.</w:t>
      </w:r>
    </w:p>
    <w:p w14:paraId="48AF69C3" w14:textId="77777777" w:rsidR="00290E0A" w:rsidRPr="009272B5" w:rsidRDefault="00290E0A" w:rsidP="00290E0A">
      <w:pPr>
        <w:spacing w:line="360" w:lineRule="auto"/>
        <w:ind w:left="1008"/>
      </w:pPr>
      <w:r w:rsidRPr="009272B5">
        <w:rPr>
          <w:i/>
          <w:iCs/>
        </w:rPr>
        <w:t>Example</w:t>
      </w:r>
      <w:r>
        <w:t>:</w:t>
      </w:r>
    </w:p>
    <w:p w14:paraId="0C7927B9" w14:textId="21C6954A" w:rsidR="00290E0A" w:rsidRPr="009272B5" w:rsidRDefault="00290E0A" w:rsidP="00290E0A">
      <w:pPr>
        <w:spacing w:line="360" w:lineRule="auto"/>
        <w:ind w:left="1440"/>
      </w:pPr>
      <w:r w:rsidRPr="009272B5">
        <w:t xml:space="preserve">Enter expression: </w:t>
      </w:r>
      <w:r w:rsidR="006145A4">
        <w:t xml:space="preserve">(2+3*) </w:t>
      </w:r>
      <w:proofErr w:type="gramStart"/>
      <w:r w:rsidR="006145A4">
        <w:t>5</w:t>
      </w:r>
      <w:proofErr w:type="gramEnd"/>
    </w:p>
    <w:p w14:paraId="1EF59B6E" w14:textId="73172088" w:rsidR="00290E0A" w:rsidRDefault="00290E0A" w:rsidP="00290E0A">
      <w:pPr>
        <w:spacing w:line="360" w:lineRule="auto"/>
        <w:ind w:left="1440"/>
      </w:pPr>
      <w:r w:rsidRPr="009272B5">
        <w:t xml:space="preserve">Invalid expression: </w:t>
      </w:r>
      <w:r>
        <w:t>Invalid operator sequence.</w:t>
      </w:r>
    </w:p>
    <w:p w14:paraId="3568DCE4" w14:textId="04980750" w:rsidR="00290E0A" w:rsidRDefault="00290E0A" w:rsidP="00290E0A">
      <w:pPr>
        <w:pStyle w:val="Heading2"/>
      </w:pPr>
      <w:r w:rsidRPr="009272B5">
        <w:t xml:space="preserve">Invalid Expression: </w:t>
      </w:r>
      <w:r>
        <w:t>Invalid Character</w:t>
      </w:r>
    </w:p>
    <w:p w14:paraId="2E7FD1C8" w14:textId="7EB22122" w:rsidR="00290E0A" w:rsidRPr="00290E0A" w:rsidRDefault="00290E0A" w:rsidP="00290E0A">
      <w:pPr>
        <w:spacing w:line="360" w:lineRule="auto"/>
        <w:ind w:left="1008"/>
      </w:pPr>
      <w:r w:rsidRPr="00290E0A">
        <w:t>If an invalid character is entered in the expression, the program will terminate and display an error message.</w:t>
      </w:r>
      <w:r w:rsidR="00D7160A">
        <w:t xml:space="preserve"> To avoid this, only input integer numbers and acceptable operators (listed in 4.1). </w:t>
      </w:r>
    </w:p>
    <w:p w14:paraId="714EFBEA" w14:textId="77777777" w:rsidR="00290E0A" w:rsidRPr="009272B5" w:rsidRDefault="00290E0A" w:rsidP="00290E0A">
      <w:pPr>
        <w:spacing w:line="360" w:lineRule="auto"/>
        <w:ind w:left="1008"/>
      </w:pPr>
      <w:r w:rsidRPr="009272B5">
        <w:rPr>
          <w:i/>
          <w:iCs/>
        </w:rPr>
        <w:t>Example</w:t>
      </w:r>
      <w:r>
        <w:t>:</w:t>
      </w:r>
    </w:p>
    <w:p w14:paraId="7E233438" w14:textId="5FE831EF" w:rsidR="00290E0A" w:rsidRPr="009272B5" w:rsidRDefault="00290E0A" w:rsidP="00290E0A">
      <w:pPr>
        <w:spacing w:line="360" w:lineRule="auto"/>
        <w:ind w:left="1440"/>
      </w:pPr>
      <w:r w:rsidRPr="009272B5">
        <w:t xml:space="preserve">Enter expression: </w:t>
      </w:r>
      <w:proofErr w:type="spellStart"/>
      <w:proofErr w:type="gramStart"/>
      <w:r w:rsidR="006145A4">
        <w:t>aaa</w:t>
      </w:r>
      <w:proofErr w:type="spellEnd"/>
      <w:proofErr w:type="gramEnd"/>
    </w:p>
    <w:p w14:paraId="27973E0F" w14:textId="150416BB" w:rsidR="00290E0A" w:rsidRDefault="00290E0A" w:rsidP="00290E0A">
      <w:pPr>
        <w:spacing w:line="360" w:lineRule="auto"/>
        <w:ind w:left="1440"/>
      </w:pPr>
      <w:r w:rsidRPr="009272B5">
        <w:t xml:space="preserve">Invalid expression: </w:t>
      </w:r>
      <w:r>
        <w:t>Invalid character.</w:t>
      </w:r>
    </w:p>
    <w:p w14:paraId="7E070AE4" w14:textId="70D63852" w:rsidR="000D561C" w:rsidRDefault="000D561C" w:rsidP="00E051D6">
      <w:pPr>
        <w:pStyle w:val="BodyText"/>
        <w:spacing w:after="0"/>
        <w:ind w:left="0"/>
        <w:rPr>
          <w:i/>
          <w:color w:val="0000FF"/>
        </w:rPr>
      </w:pPr>
    </w:p>
    <w:bookmarkEnd w:id="7"/>
    <w:bookmarkEnd w:id="8"/>
    <w:bookmarkEnd w:id="9"/>
    <w:bookmarkEnd w:id="10"/>
    <w:bookmarkEnd w:id="11"/>
    <w:p w14:paraId="455951B0" w14:textId="183FF829" w:rsidR="009272B5" w:rsidRDefault="009272B5" w:rsidP="009272B5">
      <w:pPr>
        <w:pStyle w:val="Heading1"/>
      </w:pPr>
      <w:r>
        <w:t>Acknowledgements</w:t>
      </w:r>
    </w:p>
    <w:p w14:paraId="4390D2D7" w14:textId="77777777" w:rsidR="009272B5" w:rsidRPr="004E3AA2" w:rsidRDefault="009272B5" w:rsidP="009272B5">
      <w:pPr>
        <w:spacing w:line="360" w:lineRule="auto"/>
        <w:ind w:left="288"/>
      </w:pPr>
      <w:r w:rsidRPr="004E3AA2">
        <w:t xml:space="preserve">This program is based on the work of Derek Norton, Ryan Grimsley, Jordan Burns, Manu Redd, and </w:t>
      </w:r>
      <w:proofErr w:type="spellStart"/>
      <w:r w:rsidRPr="004E3AA2">
        <w:t>Priyatam</w:t>
      </w:r>
      <w:proofErr w:type="spellEnd"/>
      <w:r w:rsidRPr="004E3AA2">
        <w:t xml:space="preserve"> </w:t>
      </w:r>
      <w:proofErr w:type="spellStart"/>
      <w:r w:rsidRPr="004E3AA2">
        <w:t>Nuney</w:t>
      </w:r>
      <w:proofErr w:type="spellEnd"/>
      <w:r w:rsidRPr="004E3AA2">
        <w:t>.</w:t>
      </w:r>
    </w:p>
    <w:p w14:paraId="0A12F5A7" w14:textId="77777777" w:rsidR="009272B5" w:rsidRPr="009272B5" w:rsidRDefault="009272B5" w:rsidP="009272B5"/>
    <w:p w14:paraId="4C37E305" w14:textId="1E93B39B" w:rsidR="000D561C" w:rsidRPr="00431707" w:rsidRDefault="000D561C" w:rsidP="00E051D6">
      <w:pPr>
        <w:pStyle w:val="BodyText"/>
        <w:ind w:left="0"/>
      </w:pPr>
    </w:p>
    <w:sectPr w:rsidR="000D561C" w:rsidRPr="0043170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A89A0" w14:textId="77777777" w:rsidR="000E17CB" w:rsidRDefault="000E17CB">
      <w:pPr>
        <w:spacing w:line="240" w:lineRule="auto"/>
      </w:pPr>
      <w:r>
        <w:separator/>
      </w:r>
    </w:p>
  </w:endnote>
  <w:endnote w:type="continuationSeparator" w:id="0">
    <w:p w14:paraId="77E9A901" w14:textId="77777777" w:rsidR="000E17CB" w:rsidRDefault="000E17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CE85F" w14:textId="77777777" w:rsidR="000D561C" w:rsidRDefault="000D56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3E5B" w14:textId="77777777" w:rsidR="000D561C" w:rsidRDefault="000D56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3696"/>
      <w:gridCol w:w="3162"/>
    </w:tblGrid>
    <w:tr w:rsidR="000D561C" w14:paraId="5F14C562" w14:textId="77777777">
      <w:tc>
        <w:tcPr>
          <w:tcW w:w="2628" w:type="dxa"/>
          <w:tcBorders>
            <w:top w:val="nil"/>
            <w:left w:val="nil"/>
            <w:bottom w:val="nil"/>
            <w:right w:val="nil"/>
          </w:tcBorders>
        </w:tcPr>
        <w:p w14:paraId="37C6AF58" w14:textId="77777777" w:rsidR="000D561C" w:rsidRDefault="000D561C">
          <w:pPr>
            <w:ind w:right="360"/>
          </w:pPr>
          <w:r>
            <w:t>Confidential</w:t>
          </w:r>
        </w:p>
      </w:tc>
      <w:tc>
        <w:tcPr>
          <w:tcW w:w="3696" w:type="dxa"/>
          <w:tcBorders>
            <w:top w:val="nil"/>
            <w:left w:val="nil"/>
            <w:bottom w:val="nil"/>
            <w:right w:val="nil"/>
          </w:tcBorders>
        </w:tcPr>
        <w:p w14:paraId="5C419C22" w14:textId="31EA594D" w:rsidR="000D561C" w:rsidRDefault="000D561C">
          <w:pPr>
            <w:jc w:val="center"/>
          </w:pPr>
          <w:r>
            <w:sym w:font="Symbol" w:char="F0D3"/>
          </w:r>
          <w:r w:rsidR="00260A05">
            <w:t>Group 32</w:t>
          </w:r>
        </w:p>
      </w:tc>
      <w:tc>
        <w:tcPr>
          <w:tcW w:w="3162" w:type="dxa"/>
          <w:tcBorders>
            <w:top w:val="nil"/>
            <w:left w:val="nil"/>
            <w:bottom w:val="nil"/>
            <w:right w:val="nil"/>
          </w:tcBorders>
        </w:tcPr>
        <w:p w14:paraId="5C0FA409" w14:textId="77777777" w:rsidR="000D561C" w:rsidRDefault="000D561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1707">
            <w:rPr>
              <w:rStyle w:val="PageNumber"/>
              <w:noProof/>
            </w:rPr>
            <w:t>5</w:t>
          </w:r>
          <w:r>
            <w:rPr>
              <w:rStyle w:val="PageNumber"/>
            </w:rPr>
            <w:fldChar w:fldCharType="end"/>
          </w:r>
        </w:p>
      </w:tc>
    </w:tr>
  </w:tbl>
  <w:p w14:paraId="3AE531D2" w14:textId="77777777" w:rsidR="000D561C" w:rsidRDefault="000D56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8D715" w14:textId="77777777" w:rsidR="000D561C" w:rsidRDefault="000D5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C4C85" w14:textId="77777777" w:rsidR="000E17CB" w:rsidRDefault="000E17CB">
      <w:pPr>
        <w:spacing w:line="240" w:lineRule="auto"/>
      </w:pPr>
      <w:r>
        <w:separator/>
      </w:r>
    </w:p>
  </w:footnote>
  <w:footnote w:type="continuationSeparator" w:id="0">
    <w:p w14:paraId="1A65F196" w14:textId="77777777" w:rsidR="000E17CB" w:rsidRDefault="000E17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5AC9" w14:textId="77777777" w:rsidR="000D561C" w:rsidRDefault="000D561C">
    <w:pPr>
      <w:rPr>
        <w:sz w:val="24"/>
      </w:rPr>
    </w:pPr>
  </w:p>
  <w:p w14:paraId="695BA636" w14:textId="77777777" w:rsidR="000D561C" w:rsidRDefault="000D561C">
    <w:pPr>
      <w:pBdr>
        <w:top w:val="single" w:sz="6" w:space="1" w:color="auto"/>
      </w:pBdr>
      <w:rPr>
        <w:sz w:val="24"/>
      </w:rPr>
    </w:pPr>
  </w:p>
  <w:p w14:paraId="7C04539C" w14:textId="107DA9B8" w:rsidR="000D561C" w:rsidRDefault="00260A05">
    <w:pPr>
      <w:pBdr>
        <w:bottom w:val="single" w:sz="6" w:space="1" w:color="auto"/>
      </w:pBdr>
      <w:jc w:val="right"/>
      <w:rPr>
        <w:rFonts w:ascii="Arial" w:hAnsi="Arial"/>
        <w:b/>
        <w:sz w:val="36"/>
      </w:rPr>
    </w:pPr>
    <w:r>
      <w:rPr>
        <w:rFonts w:ascii="Arial" w:hAnsi="Arial"/>
        <w:b/>
        <w:sz w:val="36"/>
      </w:rPr>
      <w:t>Group 32</w:t>
    </w:r>
  </w:p>
  <w:p w14:paraId="4D087A63" w14:textId="77777777" w:rsidR="000D561C" w:rsidRDefault="000D561C">
    <w:pPr>
      <w:pBdr>
        <w:bottom w:val="single" w:sz="6" w:space="1" w:color="auto"/>
      </w:pBdr>
      <w:jc w:val="right"/>
      <w:rPr>
        <w:sz w:val="24"/>
      </w:rPr>
    </w:pPr>
  </w:p>
  <w:p w14:paraId="594C0566" w14:textId="77777777" w:rsidR="000D561C" w:rsidRDefault="000D56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D561C" w14:paraId="19AB51B1" w14:textId="77777777">
      <w:tc>
        <w:tcPr>
          <w:tcW w:w="6379" w:type="dxa"/>
        </w:tcPr>
        <w:p w14:paraId="753D7439" w14:textId="266D568A" w:rsidR="000D561C" w:rsidRDefault="00260A05">
          <w:r>
            <w:t xml:space="preserve">Arithmetic Expression Evaluator in C++ </w:t>
          </w:r>
        </w:p>
      </w:tc>
      <w:tc>
        <w:tcPr>
          <w:tcW w:w="3179" w:type="dxa"/>
        </w:tcPr>
        <w:p w14:paraId="51A09CC7" w14:textId="4A3DAF08" w:rsidR="000D561C" w:rsidRDefault="000D561C">
          <w:pPr>
            <w:tabs>
              <w:tab w:val="left" w:pos="1135"/>
            </w:tabs>
            <w:spacing w:before="40"/>
            <w:ind w:right="68"/>
          </w:pPr>
          <w:r>
            <w:t xml:space="preserve">  Version:           </w:t>
          </w:r>
          <w:r w:rsidR="00260A05">
            <w:t>1.1</w:t>
          </w:r>
        </w:p>
      </w:tc>
    </w:tr>
    <w:tr w:rsidR="000D561C" w14:paraId="53C392D3" w14:textId="77777777">
      <w:tc>
        <w:tcPr>
          <w:tcW w:w="6379" w:type="dxa"/>
        </w:tcPr>
        <w:p w14:paraId="5C69AD25" w14:textId="0C912262" w:rsidR="000D561C" w:rsidRDefault="00605B74">
          <w:r>
            <w:t>User’s Manual</w:t>
          </w:r>
        </w:p>
      </w:tc>
      <w:tc>
        <w:tcPr>
          <w:tcW w:w="3179" w:type="dxa"/>
        </w:tcPr>
        <w:p w14:paraId="5D2446F8" w14:textId="2D596F9A" w:rsidR="000D561C" w:rsidRDefault="000D561C">
          <w:r>
            <w:t xml:space="preserve">  Date:  </w:t>
          </w:r>
          <w:r w:rsidR="00260A05">
            <w:t>03/13/2023</w:t>
          </w:r>
        </w:p>
      </w:tc>
    </w:tr>
  </w:tbl>
  <w:p w14:paraId="6DDBB648" w14:textId="77777777" w:rsidR="000D561C" w:rsidRDefault="000D56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BCA7D" w14:textId="77777777" w:rsidR="000D561C" w:rsidRDefault="000D5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064763A"/>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C711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974F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0F42243"/>
    <w:multiLevelType w:val="singleLevel"/>
    <w:tmpl w:val="FFFFFFFF"/>
    <w:lvl w:ilvl="0">
      <w:start w:val="1"/>
      <w:numFmt w:val="decimal"/>
      <w:lvlText w:val="%1."/>
      <w:legacy w:legacy="1" w:legacySpace="144" w:legacyIndent="0"/>
      <w:lvlJc w:val="left"/>
    </w:lvl>
  </w:abstractNum>
  <w:abstractNum w:abstractNumId="7" w15:restartNumberingAfterBreak="0">
    <w:nsid w:val="11CD06C0"/>
    <w:multiLevelType w:val="singleLevel"/>
    <w:tmpl w:val="FFFFFFFF"/>
    <w:lvl w:ilvl="0">
      <w:start w:val="1"/>
      <w:numFmt w:val="decimal"/>
      <w:lvlText w:val="%1."/>
      <w:legacy w:legacy="1" w:legacySpace="144" w:legacyIndent="0"/>
      <w:lvlJc w:val="left"/>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AB2106"/>
    <w:multiLevelType w:val="singleLevel"/>
    <w:tmpl w:val="FFFFFFFF"/>
    <w:lvl w:ilvl="0">
      <w:start w:val="1"/>
      <w:numFmt w:val="decimal"/>
      <w:lvlText w:val="%1."/>
      <w:legacy w:legacy="1" w:legacySpace="144" w:legacyIndent="0"/>
      <w:lvlJc w:val="left"/>
    </w:lvl>
  </w:abstractNum>
  <w:abstractNum w:abstractNumId="13" w15:restartNumberingAfterBreak="0">
    <w:nsid w:val="245A4132"/>
    <w:multiLevelType w:val="singleLevel"/>
    <w:tmpl w:val="FFFFFFFF"/>
    <w:lvl w:ilvl="0">
      <w:start w:val="1"/>
      <w:numFmt w:val="decimal"/>
      <w:lvlText w:val="%1."/>
      <w:legacy w:legacy="1" w:legacySpace="144" w:legacyIndent="0"/>
      <w:lvlJc w:val="left"/>
    </w:lvl>
  </w:abstractNum>
  <w:abstractNum w:abstractNumId="14"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B8C5C63"/>
    <w:multiLevelType w:val="singleLevel"/>
    <w:tmpl w:val="FFFFFFFF"/>
    <w:lvl w:ilvl="0">
      <w:start w:val="1"/>
      <w:numFmt w:val="decimal"/>
      <w:lvlText w:val="%1."/>
      <w:legacy w:legacy="1" w:legacySpace="144" w:legacyIndent="0"/>
      <w:lvlJc w:val="left"/>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E86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473445"/>
    <w:multiLevelType w:val="multilevel"/>
    <w:tmpl w:val="0992631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9506B46"/>
    <w:multiLevelType w:val="singleLevel"/>
    <w:tmpl w:val="FFFFFFFF"/>
    <w:lvl w:ilvl="0">
      <w:start w:val="1"/>
      <w:numFmt w:val="decimal"/>
      <w:lvlText w:val="%1."/>
      <w:legacy w:legacy="1" w:legacySpace="144" w:legacyIndent="0"/>
      <w:lvlJc w:val="left"/>
    </w:lvl>
  </w:abstractNum>
  <w:abstractNum w:abstractNumId="26" w15:restartNumberingAfterBreak="0">
    <w:nsid w:val="400374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2796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2CF4D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EC22C81"/>
    <w:multiLevelType w:val="singleLevel"/>
    <w:tmpl w:val="FFFFFFFF"/>
    <w:lvl w:ilvl="0">
      <w:start w:val="1"/>
      <w:numFmt w:val="decimal"/>
      <w:lvlText w:val="%1."/>
      <w:legacy w:legacy="1" w:legacySpace="144" w:legacyIndent="0"/>
      <w:lvlJc w:val="left"/>
    </w:lvl>
  </w:abstractNum>
  <w:abstractNum w:abstractNumId="3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28C1429"/>
    <w:multiLevelType w:val="singleLevel"/>
    <w:tmpl w:val="2BB6695E"/>
    <w:lvl w:ilvl="0">
      <w:start w:val="1"/>
      <w:numFmt w:val="decimal"/>
      <w:lvlText w:val="%1."/>
      <w:legacy w:legacy="1" w:legacySpace="0" w:legacyIndent="360"/>
      <w:lvlJc w:val="left"/>
      <w:pPr>
        <w:ind w:left="360" w:hanging="360"/>
      </w:pPr>
    </w:lvl>
  </w:abstractNum>
  <w:abstractNum w:abstractNumId="3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6A051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0F839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36539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4913267"/>
    <w:multiLevelType w:val="hybridMultilevel"/>
    <w:tmpl w:val="858A9CDE"/>
    <w:lvl w:ilvl="0" w:tplc="BA1675BE">
      <w:start w:val="3"/>
      <w:numFmt w:val="bullet"/>
      <w:lvlText w:val=""/>
      <w:lvlJc w:val="left"/>
      <w:pPr>
        <w:ind w:left="1368" w:hanging="360"/>
      </w:pPr>
      <w:rPr>
        <w:rFonts w:ascii="Symbol" w:eastAsia="Times New Roman" w:hAnsi="Symbol" w:cs="Times New Roman" w:hint="default"/>
      </w:rPr>
    </w:lvl>
    <w:lvl w:ilvl="1" w:tplc="04090003">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70D055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5"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B204F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C4777D2"/>
    <w:multiLevelType w:val="singleLevel"/>
    <w:tmpl w:val="FFFFFFFF"/>
    <w:lvl w:ilvl="0">
      <w:start w:val="1"/>
      <w:numFmt w:val="decimal"/>
      <w:lvlText w:val="%1."/>
      <w:legacy w:legacy="1" w:legacySpace="144" w:legacyIndent="0"/>
      <w:lvlJc w:val="left"/>
    </w:lvl>
  </w:abstractNum>
  <w:num w:numId="1" w16cid:durableId="1740439856">
    <w:abstractNumId w:val="0"/>
  </w:num>
  <w:num w:numId="2" w16cid:durableId="1263537876">
    <w:abstractNumId w:val="21"/>
  </w:num>
  <w:num w:numId="3" w16cid:durableId="452871087">
    <w:abstractNumId w:val="47"/>
  </w:num>
  <w:num w:numId="4" w16cid:durableId="1329283520">
    <w:abstractNumId w:val="34"/>
  </w:num>
  <w:num w:numId="5" w16cid:durableId="297027528">
    <w:abstractNumId w:val="32"/>
  </w:num>
  <w:num w:numId="6" w16cid:durableId="2075662102">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849639934">
    <w:abstractNumId w:val="2"/>
  </w:num>
  <w:num w:numId="8" w16cid:durableId="700515442">
    <w:abstractNumId w:val="43"/>
  </w:num>
  <w:num w:numId="9" w16cid:durableId="1141777103">
    <w:abstractNumId w:val="3"/>
  </w:num>
  <w:num w:numId="10" w16cid:durableId="610748994">
    <w:abstractNumId w:val="22"/>
  </w:num>
  <w:num w:numId="11" w16cid:durableId="398864401">
    <w:abstractNumId w:val="20"/>
  </w:num>
  <w:num w:numId="12" w16cid:durableId="971902261">
    <w:abstractNumId w:val="41"/>
  </w:num>
  <w:num w:numId="13" w16cid:durableId="1503353038">
    <w:abstractNumId w:val="18"/>
  </w:num>
  <w:num w:numId="14" w16cid:durableId="262307266">
    <w:abstractNumId w:val="8"/>
  </w:num>
  <w:num w:numId="15" w16cid:durableId="1227642299">
    <w:abstractNumId w:val="39"/>
  </w:num>
  <w:num w:numId="16" w16cid:durableId="997153989">
    <w:abstractNumId w:val="30"/>
  </w:num>
  <w:num w:numId="17" w16cid:durableId="917835032">
    <w:abstractNumId w:val="11"/>
  </w:num>
  <w:num w:numId="18" w16cid:durableId="2008708785">
    <w:abstractNumId w:val="28"/>
  </w:num>
  <w:num w:numId="19" w16cid:durableId="104667951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247691293">
    <w:abstractNumId w:val="16"/>
  </w:num>
  <w:num w:numId="21" w16cid:durableId="337274885">
    <w:abstractNumId w:val="37"/>
  </w:num>
  <w:num w:numId="22" w16cid:durableId="159895124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16cid:durableId="221446794">
    <w:abstractNumId w:val="33"/>
  </w:num>
  <w:num w:numId="24" w16cid:durableId="228924307">
    <w:abstractNumId w:val="25"/>
  </w:num>
  <w:num w:numId="25" w16cid:durableId="342367951">
    <w:abstractNumId w:val="13"/>
  </w:num>
  <w:num w:numId="26" w16cid:durableId="760100115">
    <w:abstractNumId w:val="31"/>
  </w:num>
  <w:num w:numId="27" w16cid:durableId="1281494095">
    <w:abstractNumId w:val="0"/>
  </w:num>
  <w:num w:numId="28" w16cid:durableId="1561013933">
    <w:abstractNumId w:val="0"/>
  </w:num>
  <w:num w:numId="29" w16cid:durableId="1323662917">
    <w:abstractNumId w:val="0"/>
  </w:num>
  <w:num w:numId="30" w16cid:durableId="1975256461">
    <w:abstractNumId w:val="0"/>
  </w:num>
  <w:num w:numId="31" w16cid:durableId="389621738">
    <w:abstractNumId w:val="0"/>
  </w:num>
  <w:num w:numId="32" w16cid:durableId="2098359375">
    <w:abstractNumId w:val="0"/>
  </w:num>
  <w:num w:numId="33" w16cid:durableId="1755668029">
    <w:abstractNumId w:val="6"/>
  </w:num>
  <w:num w:numId="34" w16cid:durableId="416906713">
    <w:abstractNumId w:val="12"/>
  </w:num>
  <w:num w:numId="35" w16cid:durableId="1177185668">
    <w:abstractNumId w:val="15"/>
  </w:num>
  <w:num w:numId="36" w16cid:durableId="859124039">
    <w:abstractNumId w:val="48"/>
  </w:num>
  <w:num w:numId="37" w16cid:durableId="600338446">
    <w:abstractNumId w:val="7"/>
  </w:num>
  <w:num w:numId="38" w16cid:durableId="599610635">
    <w:abstractNumId w:val="0"/>
  </w:num>
  <w:num w:numId="39" w16cid:durableId="1316109111">
    <w:abstractNumId w:val="0"/>
  </w:num>
  <w:num w:numId="40" w16cid:durableId="1660108399">
    <w:abstractNumId w:val="29"/>
  </w:num>
  <w:num w:numId="41" w16cid:durableId="1937710556">
    <w:abstractNumId w:val="35"/>
  </w:num>
  <w:num w:numId="42" w16cid:durableId="711736349">
    <w:abstractNumId w:val="5"/>
  </w:num>
  <w:num w:numId="43" w16cid:durableId="1873955366">
    <w:abstractNumId w:val="14"/>
  </w:num>
  <w:num w:numId="44" w16cid:durableId="1507094600">
    <w:abstractNumId w:val="10"/>
  </w:num>
  <w:num w:numId="45" w16cid:durableId="1497499237">
    <w:abstractNumId w:val="45"/>
  </w:num>
  <w:num w:numId="46" w16cid:durableId="324670887">
    <w:abstractNumId w:val="36"/>
  </w:num>
  <w:num w:numId="47" w16cid:durableId="1354070689">
    <w:abstractNumId w:val="9"/>
  </w:num>
  <w:num w:numId="48" w16cid:durableId="1383483819">
    <w:abstractNumId w:val="17"/>
  </w:num>
  <w:num w:numId="49" w16cid:durableId="1468007894">
    <w:abstractNumId w:val="44"/>
  </w:num>
  <w:num w:numId="50" w16cid:durableId="24916760">
    <w:abstractNumId w:val="27"/>
  </w:num>
  <w:num w:numId="51" w16cid:durableId="1766416649">
    <w:abstractNumId w:val="38"/>
  </w:num>
  <w:num w:numId="52" w16cid:durableId="1760561705">
    <w:abstractNumId w:val="26"/>
  </w:num>
  <w:num w:numId="53" w16cid:durableId="1714308073">
    <w:abstractNumId w:val="19"/>
  </w:num>
  <w:num w:numId="54" w16cid:durableId="258877944">
    <w:abstractNumId w:val="24"/>
  </w:num>
  <w:num w:numId="55" w16cid:durableId="1236623220">
    <w:abstractNumId w:val="40"/>
  </w:num>
  <w:num w:numId="56" w16cid:durableId="499857102">
    <w:abstractNumId w:val="4"/>
  </w:num>
  <w:num w:numId="57" w16cid:durableId="812797749">
    <w:abstractNumId w:val="46"/>
  </w:num>
  <w:num w:numId="58" w16cid:durableId="1900091817">
    <w:abstractNumId w:val="0"/>
  </w:num>
  <w:num w:numId="59" w16cid:durableId="602492197">
    <w:abstractNumId w:val="0"/>
  </w:num>
  <w:num w:numId="60" w16cid:durableId="931007152">
    <w:abstractNumId w:val="0"/>
  </w:num>
  <w:num w:numId="61" w16cid:durableId="807433519">
    <w:abstractNumId w:val="0"/>
  </w:num>
  <w:num w:numId="62" w16cid:durableId="1679042248">
    <w:abstractNumId w:val="0"/>
  </w:num>
  <w:num w:numId="63" w16cid:durableId="1891375822">
    <w:abstractNumId w:val="0"/>
  </w:num>
  <w:num w:numId="64" w16cid:durableId="298733330">
    <w:abstractNumId w:val="0"/>
  </w:num>
  <w:num w:numId="65" w16cid:durableId="697464664">
    <w:abstractNumId w:val="0"/>
  </w:num>
  <w:num w:numId="66" w16cid:durableId="1030687925">
    <w:abstractNumId w:val="0"/>
  </w:num>
  <w:num w:numId="67" w16cid:durableId="973951739">
    <w:abstractNumId w:val="0"/>
  </w:num>
  <w:num w:numId="68" w16cid:durableId="538318898">
    <w:abstractNumId w:val="0"/>
  </w:num>
  <w:num w:numId="69" w16cid:durableId="1787195443">
    <w:abstractNumId w:val="0"/>
  </w:num>
  <w:num w:numId="70" w16cid:durableId="820779744">
    <w:abstractNumId w:val="0"/>
  </w:num>
  <w:num w:numId="71" w16cid:durableId="1090126326">
    <w:abstractNumId w:val="23"/>
  </w:num>
  <w:num w:numId="72" w16cid:durableId="133360552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74"/>
    <w:rsid w:val="000A24D7"/>
    <w:rsid w:val="000D561C"/>
    <w:rsid w:val="000E17CB"/>
    <w:rsid w:val="000E7B7A"/>
    <w:rsid w:val="00244408"/>
    <w:rsid w:val="00260A05"/>
    <w:rsid w:val="00290E0A"/>
    <w:rsid w:val="002B12AC"/>
    <w:rsid w:val="00357379"/>
    <w:rsid w:val="004032E0"/>
    <w:rsid w:val="00431707"/>
    <w:rsid w:val="004746F1"/>
    <w:rsid w:val="00605B74"/>
    <w:rsid w:val="006145A4"/>
    <w:rsid w:val="00627617"/>
    <w:rsid w:val="00653782"/>
    <w:rsid w:val="00674F86"/>
    <w:rsid w:val="006C72B8"/>
    <w:rsid w:val="00763A6E"/>
    <w:rsid w:val="008659FF"/>
    <w:rsid w:val="00870373"/>
    <w:rsid w:val="008D4F3C"/>
    <w:rsid w:val="009272B5"/>
    <w:rsid w:val="00945672"/>
    <w:rsid w:val="00A54A8F"/>
    <w:rsid w:val="00C701A5"/>
    <w:rsid w:val="00C8138D"/>
    <w:rsid w:val="00D407E6"/>
    <w:rsid w:val="00D7160A"/>
    <w:rsid w:val="00D91D98"/>
    <w:rsid w:val="00E051D6"/>
    <w:rsid w:val="00ED4AE0"/>
    <w:rsid w:val="00F86042"/>
    <w:rsid w:val="00FE0E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2B8A2E"/>
  <w15:chartTrackingRefBased/>
  <w15:docId w15:val="{1862C091-AEA6-4574-B780-A63BE66C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672"/>
    <w:pPr>
      <w:widowControl w:val="0"/>
      <w:spacing w:line="240" w:lineRule="atLeast"/>
    </w:pPr>
    <w:rPr>
      <w:lang w:eastAsia="en-US"/>
    </w:rPr>
  </w:style>
  <w:style w:type="paragraph" w:styleId="Heading1">
    <w:name w:val="heading 1"/>
    <w:basedOn w:val="Normal"/>
    <w:next w:val="Normal"/>
    <w:link w:val="Heading1Char"/>
    <w:qFormat/>
    <w:pPr>
      <w:keepNext/>
      <w:numPr>
        <w:numId w:val="39"/>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9"/>
      </w:numPr>
      <w:spacing w:before="240" w:after="60"/>
      <w:outlineLvl w:val="4"/>
    </w:pPr>
    <w:rPr>
      <w:sz w:val="22"/>
    </w:rPr>
  </w:style>
  <w:style w:type="paragraph" w:styleId="Heading6">
    <w:name w:val="heading 6"/>
    <w:basedOn w:val="Normal"/>
    <w:next w:val="Normal"/>
    <w:qFormat/>
    <w:pPr>
      <w:numPr>
        <w:ilvl w:val="5"/>
        <w:numId w:val="39"/>
      </w:numPr>
      <w:spacing w:before="240" w:after="60"/>
      <w:outlineLvl w:val="5"/>
    </w:pPr>
    <w:rPr>
      <w:i/>
      <w:sz w:val="22"/>
    </w:rPr>
  </w:style>
  <w:style w:type="paragraph" w:styleId="Heading7">
    <w:name w:val="heading 7"/>
    <w:basedOn w:val="Normal"/>
    <w:next w:val="Normal"/>
    <w:qFormat/>
    <w:pPr>
      <w:numPr>
        <w:ilvl w:val="6"/>
        <w:numId w:val="39"/>
      </w:numPr>
      <w:spacing w:before="240" w:after="60"/>
      <w:outlineLvl w:val="6"/>
    </w:pPr>
  </w:style>
  <w:style w:type="paragraph" w:styleId="Heading8">
    <w:name w:val="heading 8"/>
    <w:basedOn w:val="Normal"/>
    <w:next w:val="Normal"/>
    <w:qFormat/>
    <w:pPr>
      <w:numPr>
        <w:ilvl w:val="7"/>
        <w:numId w:val="39"/>
      </w:numPr>
      <w:spacing w:before="240" w:after="60"/>
      <w:outlineLvl w:val="7"/>
    </w:pPr>
    <w:rPr>
      <w:i/>
    </w:rPr>
  </w:style>
  <w:style w:type="paragraph" w:styleId="Heading9">
    <w:name w:val="heading 9"/>
    <w:basedOn w:val="Normal"/>
    <w:next w:val="Normal"/>
    <w:qFormat/>
    <w:pPr>
      <w:numPr>
        <w:ilvl w:val="8"/>
        <w:numId w:val="3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7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eastAsia="en-US"/>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customStyle="1" w:styleId="BodyTextChar">
    <w:name w:val="Body Text Char"/>
    <w:basedOn w:val="DefaultParagraphFont"/>
    <w:link w:val="BodyText"/>
    <w:rsid w:val="00E051D6"/>
  </w:style>
  <w:style w:type="character" w:customStyle="1" w:styleId="Heading1Char">
    <w:name w:val="Heading 1 Char"/>
    <w:link w:val="Heading1"/>
    <w:rsid w:val="00C701A5"/>
    <w:rPr>
      <w:rFonts w:ascii="Arial" w:hAnsi="Arial"/>
      <w:b/>
      <w:sz w:val="24"/>
    </w:rPr>
  </w:style>
  <w:style w:type="character" w:customStyle="1" w:styleId="Heading2Char">
    <w:name w:val="Heading 2 Char"/>
    <w:link w:val="Heading2"/>
    <w:rsid w:val="00C701A5"/>
    <w:rPr>
      <w:rFonts w:ascii="Arial" w:hAnsi="Arial"/>
      <w:b/>
    </w:rPr>
  </w:style>
  <w:style w:type="character" w:customStyle="1" w:styleId="Heading3Char">
    <w:name w:val="Heading 3 Char"/>
    <w:link w:val="Heading3"/>
    <w:rsid w:val="00C701A5"/>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44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5-software-tes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05-software-testing</Template>
  <TotalTime>0</TotalTime>
  <Pages>6</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Test Case</vt:lpstr>
    </vt:vector>
  </TitlesOfParts>
  <Company>&lt;Company Name&gt;</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&lt;Project Name&gt;</dc:subject>
  <dc:creator>hossai</dc:creator>
  <cp:keywords/>
  <dc:description/>
  <cp:lastModifiedBy>Burns, Jordan S</cp:lastModifiedBy>
  <cp:revision>2</cp:revision>
  <cp:lastPrinted>1900-01-01T06:00:00Z</cp:lastPrinted>
  <dcterms:created xsi:type="dcterms:W3CDTF">2023-12-04T03:00:00Z</dcterms:created>
  <dcterms:modified xsi:type="dcterms:W3CDTF">2023-12-04T03:00:00Z</dcterms:modified>
</cp:coreProperties>
</file>